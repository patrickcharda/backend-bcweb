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354D7" w14:textId="77777777" w:rsidR="007E21B0" w:rsidRDefault="007E21B0" w:rsidP="007E21B0">
      <w:pPr>
        <w:pStyle w:val="Titre1"/>
        <w:rPr>
          <w:lang w:eastAsia="fr-FR"/>
        </w:rPr>
      </w:pPr>
      <w:r>
        <w:rPr>
          <w:lang w:eastAsia="fr-FR"/>
        </w:rPr>
        <w:t>FOXWEB</w:t>
      </w:r>
    </w:p>
    <w:p w14:paraId="5DEB6281" w14:textId="35D089CD" w:rsidR="006C2F6A" w:rsidRPr="00281AC0" w:rsidRDefault="006C2F6A" w:rsidP="006C2F6A">
      <w:pPr>
        <w:shd w:val="clear" w:color="auto" w:fill="000000"/>
        <w:spacing w:after="0" w:line="285" w:lineRule="atLeast"/>
        <w:rPr>
          <w:rFonts w:ascii="Consolas" w:eastAsia="Times New Roman" w:hAnsi="Consolas" w:cs="Times New Roman"/>
          <w:color w:val="FFFFFF"/>
          <w:sz w:val="21"/>
          <w:szCs w:val="21"/>
          <w:lang w:eastAsia="fr-FR"/>
        </w:rPr>
      </w:pPr>
      <w:r w:rsidRPr="00281AC0">
        <w:rPr>
          <w:rFonts w:ascii="Consolas" w:eastAsia="Times New Roman" w:hAnsi="Consolas" w:cs="Times New Roman"/>
          <w:color w:val="FFFFFF"/>
          <w:sz w:val="21"/>
          <w:szCs w:val="21"/>
          <w:lang w:eastAsia="fr-FR"/>
        </w:rPr>
        <w:t xml:space="preserve">- </w:t>
      </w:r>
      <w:r w:rsidRPr="00281AC0">
        <w:rPr>
          <w:rFonts w:ascii="Consolas" w:eastAsia="Times New Roman" w:hAnsi="Consolas" w:cs="Times New Roman"/>
          <w:color w:val="569CD6"/>
          <w:sz w:val="21"/>
          <w:szCs w:val="21"/>
          <w:lang w:eastAsia="fr-FR"/>
        </w:rPr>
        <w:t>config DNS hébergeur (o2switch)</w:t>
      </w:r>
      <w:r w:rsidRPr="00281AC0">
        <w:rPr>
          <w:rFonts w:ascii="Consolas" w:eastAsia="Times New Roman" w:hAnsi="Consolas" w:cs="Times New Roman"/>
          <w:color w:val="FFFFFF"/>
          <w:sz w:val="21"/>
          <w:szCs w:val="21"/>
          <w:lang w:eastAsia="fr-FR"/>
        </w:rPr>
        <w:t xml:space="preserve"> : </w:t>
      </w:r>
      <w:r w:rsidRPr="00281AC0">
        <w:rPr>
          <w:rFonts w:ascii="Consolas" w:eastAsia="Times New Roman" w:hAnsi="Consolas" w:cs="Times New Roman"/>
          <w:color w:val="CE9178"/>
          <w:sz w:val="21"/>
          <w:szCs w:val="21"/>
          <w:lang w:eastAsia="fr-FR"/>
        </w:rPr>
        <w:t>router sous-domaine vers IP publique</w:t>
      </w:r>
    </w:p>
    <w:p w14:paraId="2A2EDA9D" w14:textId="77777777" w:rsidR="006C2F6A" w:rsidRPr="00281AC0" w:rsidRDefault="006C2F6A" w:rsidP="006C2F6A">
      <w:pPr>
        <w:shd w:val="clear" w:color="auto" w:fill="000000"/>
        <w:spacing w:after="0" w:line="285" w:lineRule="atLeast"/>
        <w:rPr>
          <w:rFonts w:ascii="Consolas" w:eastAsia="Times New Roman" w:hAnsi="Consolas" w:cs="Times New Roman"/>
          <w:color w:val="FFFFFF"/>
          <w:sz w:val="21"/>
          <w:szCs w:val="21"/>
          <w:lang w:eastAsia="fr-FR"/>
        </w:rPr>
      </w:pPr>
      <w:r w:rsidRPr="00281AC0">
        <w:rPr>
          <w:rFonts w:ascii="Consolas" w:eastAsia="Times New Roman" w:hAnsi="Consolas" w:cs="Times New Roman"/>
          <w:color w:val="FFFFFF"/>
          <w:sz w:val="21"/>
          <w:szCs w:val="21"/>
          <w:lang w:eastAsia="fr-FR"/>
        </w:rPr>
        <w:t xml:space="preserve">- </w:t>
      </w:r>
      <w:r w:rsidRPr="00281AC0">
        <w:rPr>
          <w:rFonts w:ascii="Consolas" w:eastAsia="Times New Roman" w:hAnsi="Consolas" w:cs="Times New Roman"/>
          <w:color w:val="CE9178"/>
          <w:sz w:val="21"/>
          <w:szCs w:val="21"/>
          <w:lang w:eastAsia="fr-FR"/>
        </w:rPr>
        <w:t>installer VirtualBox sur PC/serveur</w:t>
      </w:r>
    </w:p>
    <w:p w14:paraId="62857427" w14:textId="77777777" w:rsidR="006C2F6A" w:rsidRPr="00281AC0" w:rsidRDefault="006C2F6A" w:rsidP="006C2F6A">
      <w:pPr>
        <w:shd w:val="clear" w:color="auto" w:fill="000000"/>
        <w:spacing w:after="0" w:line="285" w:lineRule="atLeast"/>
        <w:rPr>
          <w:rFonts w:ascii="Consolas" w:eastAsia="Times New Roman" w:hAnsi="Consolas" w:cs="Times New Roman"/>
          <w:color w:val="FFFFFF"/>
          <w:sz w:val="21"/>
          <w:szCs w:val="21"/>
          <w:lang w:eastAsia="fr-FR"/>
        </w:rPr>
      </w:pPr>
      <w:r w:rsidRPr="00281AC0">
        <w:rPr>
          <w:rFonts w:ascii="Consolas" w:eastAsia="Times New Roman" w:hAnsi="Consolas" w:cs="Times New Roman"/>
          <w:color w:val="FFFFFF"/>
          <w:sz w:val="21"/>
          <w:szCs w:val="21"/>
          <w:lang w:eastAsia="fr-FR"/>
        </w:rPr>
        <w:t xml:space="preserve">- </w:t>
      </w:r>
      <w:r w:rsidRPr="00281AC0">
        <w:rPr>
          <w:rFonts w:ascii="Consolas" w:eastAsia="Times New Roman" w:hAnsi="Consolas" w:cs="Times New Roman"/>
          <w:color w:val="CE9178"/>
          <w:sz w:val="21"/>
          <w:szCs w:val="21"/>
          <w:lang w:eastAsia="fr-FR"/>
        </w:rPr>
        <w:t>ajouter le répertoire des exécutables VirtualBox au path</w:t>
      </w:r>
    </w:p>
    <w:p w14:paraId="34C5E212" w14:textId="77777777" w:rsidR="006C2F6A" w:rsidRPr="00281AC0" w:rsidRDefault="006C2F6A" w:rsidP="006C2F6A">
      <w:pPr>
        <w:shd w:val="clear" w:color="auto" w:fill="000000"/>
        <w:spacing w:after="0" w:line="285" w:lineRule="atLeast"/>
        <w:rPr>
          <w:rFonts w:ascii="Consolas" w:eastAsia="Times New Roman" w:hAnsi="Consolas" w:cs="Times New Roman"/>
          <w:color w:val="FFFFFF"/>
          <w:sz w:val="21"/>
          <w:szCs w:val="21"/>
          <w:lang w:eastAsia="fr-FR"/>
        </w:rPr>
      </w:pPr>
      <w:r w:rsidRPr="00281AC0">
        <w:rPr>
          <w:rFonts w:ascii="Consolas" w:eastAsia="Times New Roman" w:hAnsi="Consolas" w:cs="Times New Roman"/>
          <w:color w:val="FFFFFF"/>
          <w:sz w:val="21"/>
          <w:szCs w:val="21"/>
          <w:lang w:eastAsia="fr-FR"/>
        </w:rPr>
        <w:t xml:space="preserve">- </w:t>
      </w:r>
      <w:r w:rsidRPr="00281AC0">
        <w:rPr>
          <w:rFonts w:ascii="Consolas" w:eastAsia="Times New Roman" w:hAnsi="Consolas" w:cs="Times New Roman"/>
          <w:color w:val="CE9178"/>
          <w:sz w:val="21"/>
          <w:szCs w:val="21"/>
          <w:lang w:eastAsia="fr-FR"/>
        </w:rPr>
        <w:t>copier VM sur PC/serveur</w:t>
      </w:r>
    </w:p>
    <w:p w14:paraId="267EA794" w14:textId="77777777" w:rsidR="006C2F6A" w:rsidRPr="00281AC0" w:rsidRDefault="006C2F6A" w:rsidP="006C2F6A">
      <w:pPr>
        <w:shd w:val="clear" w:color="auto" w:fill="000000"/>
        <w:spacing w:after="0" w:line="285" w:lineRule="atLeast"/>
        <w:rPr>
          <w:rFonts w:ascii="Consolas" w:eastAsia="Times New Roman" w:hAnsi="Consolas" w:cs="Times New Roman"/>
          <w:color w:val="FFFFFF"/>
          <w:sz w:val="21"/>
          <w:szCs w:val="21"/>
          <w:lang w:eastAsia="fr-FR"/>
        </w:rPr>
      </w:pPr>
      <w:r w:rsidRPr="00281AC0">
        <w:rPr>
          <w:rFonts w:ascii="Consolas" w:eastAsia="Times New Roman" w:hAnsi="Consolas" w:cs="Times New Roman"/>
          <w:color w:val="FFFFFF"/>
          <w:sz w:val="21"/>
          <w:szCs w:val="21"/>
          <w:lang w:eastAsia="fr-FR"/>
        </w:rPr>
        <w:t xml:space="preserve">- </w:t>
      </w:r>
      <w:r w:rsidRPr="00281AC0">
        <w:rPr>
          <w:rFonts w:ascii="Consolas" w:eastAsia="Times New Roman" w:hAnsi="Consolas" w:cs="Times New Roman"/>
          <w:color w:val="CE9178"/>
          <w:sz w:val="21"/>
          <w:szCs w:val="21"/>
          <w:lang w:eastAsia="fr-FR"/>
        </w:rPr>
        <w:t>configurer les partages de dossiers entre la VM et le PC/serveur</w:t>
      </w:r>
    </w:p>
    <w:p w14:paraId="63EFA6D7" w14:textId="77777777" w:rsidR="006C2F6A" w:rsidRPr="00281AC0" w:rsidRDefault="006C2F6A" w:rsidP="006C2F6A">
      <w:pPr>
        <w:shd w:val="clear" w:color="auto" w:fill="000000"/>
        <w:spacing w:after="0" w:line="285" w:lineRule="atLeast"/>
        <w:rPr>
          <w:rFonts w:ascii="Consolas" w:eastAsia="Times New Roman" w:hAnsi="Consolas" w:cs="Times New Roman"/>
          <w:color w:val="FFFFFF"/>
          <w:sz w:val="21"/>
          <w:szCs w:val="21"/>
          <w:lang w:eastAsia="fr-FR"/>
        </w:rPr>
      </w:pPr>
      <w:r w:rsidRPr="00281AC0">
        <w:rPr>
          <w:rFonts w:ascii="Consolas" w:eastAsia="Times New Roman" w:hAnsi="Consolas" w:cs="Times New Roman"/>
          <w:color w:val="FFFFFF"/>
          <w:sz w:val="21"/>
          <w:szCs w:val="21"/>
          <w:lang w:eastAsia="fr-FR"/>
        </w:rPr>
        <w:t xml:space="preserve">- </w:t>
      </w:r>
      <w:r w:rsidRPr="00281AC0">
        <w:rPr>
          <w:rFonts w:ascii="Consolas" w:eastAsia="Times New Roman" w:hAnsi="Consolas" w:cs="Times New Roman"/>
          <w:color w:val="CE9178"/>
          <w:sz w:val="21"/>
          <w:szCs w:val="21"/>
          <w:lang w:eastAsia="fr-FR"/>
        </w:rPr>
        <w:t>fixer IP de la VM contenant le serveur web (dhcp de la box)</w:t>
      </w:r>
    </w:p>
    <w:p w14:paraId="7BE06A48" w14:textId="77777777" w:rsidR="006C2F6A" w:rsidRPr="00281AC0" w:rsidRDefault="006C2F6A" w:rsidP="006C2F6A">
      <w:pPr>
        <w:shd w:val="clear" w:color="auto" w:fill="000000"/>
        <w:spacing w:after="0" w:line="285" w:lineRule="atLeast"/>
        <w:rPr>
          <w:rFonts w:ascii="Consolas" w:eastAsia="Times New Roman" w:hAnsi="Consolas" w:cs="Times New Roman"/>
          <w:color w:val="FFFFFF"/>
          <w:sz w:val="21"/>
          <w:szCs w:val="21"/>
          <w:lang w:eastAsia="fr-FR"/>
        </w:rPr>
      </w:pPr>
      <w:r w:rsidRPr="00281AC0">
        <w:rPr>
          <w:rFonts w:ascii="Consolas" w:eastAsia="Times New Roman" w:hAnsi="Consolas" w:cs="Times New Roman"/>
          <w:color w:val="FFFFFF"/>
          <w:sz w:val="21"/>
          <w:szCs w:val="21"/>
          <w:lang w:eastAsia="fr-FR"/>
        </w:rPr>
        <w:t xml:space="preserve">- </w:t>
      </w:r>
      <w:r w:rsidRPr="00281AC0">
        <w:rPr>
          <w:rFonts w:ascii="Consolas" w:eastAsia="Times New Roman" w:hAnsi="Consolas" w:cs="Times New Roman"/>
          <w:color w:val="CE9178"/>
          <w:sz w:val="21"/>
          <w:szCs w:val="21"/>
          <w:lang w:eastAsia="fr-FR"/>
        </w:rPr>
        <w:t>NAT/PAT diriger port https 443 vers IP de la VM</w:t>
      </w:r>
    </w:p>
    <w:p w14:paraId="6B5A46BD" w14:textId="77777777" w:rsidR="006C2F6A" w:rsidRPr="00281AC0" w:rsidRDefault="006C2F6A" w:rsidP="006C2F6A">
      <w:pPr>
        <w:shd w:val="clear" w:color="auto" w:fill="000000"/>
        <w:spacing w:after="0" w:line="285" w:lineRule="atLeast"/>
        <w:rPr>
          <w:rFonts w:ascii="Consolas" w:eastAsia="Times New Roman" w:hAnsi="Consolas" w:cs="Times New Roman"/>
          <w:color w:val="FFFFFF"/>
          <w:sz w:val="21"/>
          <w:szCs w:val="21"/>
          <w:lang w:eastAsia="fr-FR"/>
        </w:rPr>
      </w:pPr>
      <w:r w:rsidRPr="00281AC0">
        <w:rPr>
          <w:rFonts w:ascii="Consolas" w:eastAsia="Times New Roman" w:hAnsi="Consolas" w:cs="Times New Roman"/>
          <w:color w:val="FFFFFF"/>
          <w:sz w:val="21"/>
          <w:szCs w:val="21"/>
          <w:lang w:eastAsia="fr-FR"/>
        </w:rPr>
        <w:t xml:space="preserve">- </w:t>
      </w:r>
      <w:r w:rsidRPr="00281AC0">
        <w:rPr>
          <w:rFonts w:ascii="Consolas" w:eastAsia="Times New Roman" w:hAnsi="Consolas" w:cs="Times New Roman"/>
          <w:color w:val="CE9178"/>
          <w:sz w:val="21"/>
          <w:szCs w:val="21"/>
          <w:lang w:eastAsia="fr-FR"/>
        </w:rPr>
        <w:t>installer driver postgresql 32 bits sur le PC hébergeant la VM, via installeur Stack Builder</w:t>
      </w:r>
    </w:p>
    <w:p w14:paraId="0158A0CC" w14:textId="77777777" w:rsidR="006C2F6A" w:rsidRPr="00281AC0" w:rsidRDefault="006C2F6A" w:rsidP="006C2F6A">
      <w:pPr>
        <w:shd w:val="clear" w:color="auto" w:fill="000000"/>
        <w:spacing w:after="0" w:line="285" w:lineRule="atLeast"/>
        <w:rPr>
          <w:rFonts w:ascii="Consolas" w:eastAsia="Times New Roman" w:hAnsi="Consolas" w:cs="Times New Roman"/>
          <w:color w:val="FFFFFF"/>
          <w:sz w:val="21"/>
          <w:szCs w:val="21"/>
          <w:lang w:eastAsia="fr-FR"/>
        </w:rPr>
      </w:pPr>
      <w:r w:rsidRPr="00281AC0">
        <w:rPr>
          <w:rFonts w:ascii="Consolas" w:eastAsia="Times New Roman" w:hAnsi="Consolas" w:cs="Times New Roman"/>
          <w:color w:val="FFFFFF"/>
          <w:sz w:val="21"/>
          <w:szCs w:val="21"/>
          <w:lang w:eastAsia="fr-FR"/>
        </w:rPr>
        <w:t xml:space="preserve">- </w:t>
      </w:r>
      <w:r w:rsidRPr="00281AC0">
        <w:rPr>
          <w:rFonts w:ascii="Consolas" w:eastAsia="Times New Roman" w:hAnsi="Consolas" w:cs="Times New Roman"/>
          <w:color w:val="CE9178"/>
          <w:sz w:val="21"/>
          <w:szCs w:val="21"/>
          <w:lang w:eastAsia="fr-FR"/>
        </w:rPr>
        <w:t>configurer ODBC</w:t>
      </w:r>
    </w:p>
    <w:p w14:paraId="401D6762" w14:textId="77777777" w:rsidR="006C2F6A" w:rsidRPr="00281AC0" w:rsidRDefault="006C2F6A" w:rsidP="006C2F6A">
      <w:pPr>
        <w:shd w:val="clear" w:color="auto" w:fill="000000"/>
        <w:spacing w:after="0" w:line="285" w:lineRule="atLeast"/>
        <w:rPr>
          <w:rFonts w:ascii="Consolas" w:eastAsia="Times New Roman" w:hAnsi="Consolas" w:cs="Times New Roman"/>
          <w:color w:val="FFFFFF"/>
          <w:sz w:val="21"/>
          <w:szCs w:val="21"/>
          <w:lang w:eastAsia="fr-FR"/>
        </w:rPr>
      </w:pPr>
      <w:r w:rsidRPr="00281AC0">
        <w:rPr>
          <w:rFonts w:ascii="Consolas" w:eastAsia="Times New Roman" w:hAnsi="Consolas" w:cs="Times New Roman"/>
          <w:color w:val="FFFFFF"/>
          <w:sz w:val="21"/>
          <w:szCs w:val="21"/>
          <w:lang w:eastAsia="fr-FR"/>
        </w:rPr>
        <w:t xml:space="preserve">- </w:t>
      </w:r>
      <w:r w:rsidRPr="00281AC0">
        <w:rPr>
          <w:rFonts w:ascii="Consolas" w:eastAsia="Times New Roman" w:hAnsi="Consolas" w:cs="Times New Roman"/>
          <w:color w:val="569CD6"/>
          <w:sz w:val="21"/>
          <w:szCs w:val="21"/>
          <w:lang w:eastAsia="fr-FR"/>
        </w:rPr>
        <w:t>modifier fichiers de la VM</w:t>
      </w:r>
      <w:r w:rsidRPr="00281AC0">
        <w:rPr>
          <w:rFonts w:ascii="Consolas" w:eastAsia="Times New Roman" w:hAnsi="Consolas" w:cs="Times New Roman"/>
          <w:color w:val="FFFFFF"/>
          <w:sz w:val="21"/>
          <w:szCs w:val="21"/>
          <w:lang w:eastAsia="fr-FR"/>
        </w:rPr>
        <w:t xml:space="preserve"> : </w:t>
      </w:r>
      <w:r w:rsidRPr="00281AC0">
        <w:rPr>
          <w:rFonts w:ascii="Consolas" w:eastAsia="Times New Roman" w:hAnsi="Consolas" w:cs="Times New Roman"/>
          <w:color w:val="CE9178"/>
          <w:sz w:val="21"/>
          <w:szCs w:val="21"/>
          <w:lang w:eastAsia="fr-FR"/>
        </w:rPr>
        <w:t>/scripts/db_backup.sh (changer backupdir), /etc/opt/dj/settings.py (IP ds ALLOWED_HOSTS),</w:t>
      </w:r>
    </w:p>
    <w:p w14:paraId="4313FA10" w14:textId="77777777" w:rsidR="006C2F6A" w:rsidRPr="00281AC0" w:rsidRDefault="006C2F6A" w:rsidP="006C2F6A">
      <w:pPr>
        <w:shd w:val="clear" w:color="auto" w:fill="000000"/>
        <w:spacing w:after="0" w:line="285" w:lineRule="atLeast"/>
        <w:rPr>
          <w:rFonts w:ascii="Consolas" w:eastAsia="Times New Roman" w:hAnsi="Consolas" w:cs="Times New Roman"/>
          <w:color w:val="FFFFFF"/>
          <w:sz w:val="21"/>
          <w:szCs w:val="21"/>
          <w:lang w:eastAsia="fr-FR"/>
        </w:rPr>
      </w:pPr>
      <w:r w:rsidRPr="00281AC0">
        <w:rPr>
          <w:rFonts w:ascii="Consolas" w:eastAsia="Times New Roman" w:hAnsi="Consolas" w:cs="Times New Roman"/>
          <w:color w:val="FFFFFF"/>
          <w:sz w:val="21"/>
          <w:szCs w:val="21"/>
          <w:lang w:eastAsia="fr-FR"/>
        </w:rPr>
        <w:t xml:space="preserve">    </w:t>
      </w:r>
      <w:r w:rsidRPr="00281AC0">
        <w:rPr>
          <w:rFonts w:ascii="Consolas" w:eastAsia="Times New Roman" w:hAnsi="Consolas" w:cs="Times New Roman"/>
          <w:color w:val="CE9178"/>
          <w:sz w:val="21"/>
          <w:szCs w:val="21"/>
          <w:lang w:eastAsia="fr-FR"/>
        </w:rPr>
        <w:t>/etc/nginx/sites-available/dj.monkey-soft.fr (changer IP)</w:t>
      </w:r>
    </w:p>
    <w:p w14:paraId="706D067C" w14:textId="77777777" w:rsidR="006C2F6A" w:rsidRPr="00281AC0" w:rsidRDefault="006C2F6A" w:rsidP="006C2F6A">
      <w:pPr>
        <w:shd w:val="clear" w:color="auto" w:fill="000000"/>
        <w:spacing w:after="0" w:line="285" w:lineRule="atLeast"/>
        <w:rPr>
          <w:rFonts w:ascii="Consolas" w:eastAsia="Times New Roman" w:hAnsi="Consolas" w:cs="Times New Roman"/>
          <w:color w:val="FFFFFF"/>
          <w:sz w:val="21"/>
          <w:szCs w:val="21"/>
          <w:lang w:eastAsia="fr-FR"/>
        </w:rPr>
      </w:pPr>
      <w:r w:rsidRPr="00281AC0">
        <w:rPr>
          <w:rFonts w:ascii="Consolas" w:eastAsia="Times New Roman" w:hAnsi="Consolas" w:cs="Times New Roman"/>
          <w:color w:val="FFFFFF"/>
          <w:sz w:val="21"/>
          <w:szCs w:val="21"/>
          <w:lang w:eastAsia="fr-FR"/>
        </w:rPr>
        <w:t xml:space="preserve">- </w:t>
      </w:r>
      <w:r w:rsidRPr="00281AC0">
        <w:rPr>
          <w:rFonts w:ascii="Consolas" w:eastAsia="Times New Roman" w:hAnsi="Consolas" w:cs="Times New Roman"/>
          <w:color w:val="CE9178"/>
          <w:sz w:val="21"/>
          <w:szCs w:val="21"/>
          <w:lang w:eastAsia="fr-FR"/>
        </w:rPr>
        <w:t>installer autoit</w:t>
      </w:r>
    </w:p>
    <w:p w14:paraId="219EB89D" w14:textId="77777777" w:rsidR="006C2F6A" w:rsidRPr="00281AC0" w:rsidRDefault="006C2F6A" w:rsidP="006C2F6A">
      <w:pPr>
        <w:shd w:val="clear" w:color="auto" w:fill="000000"/>
        <w:spacing w:after="0" w:line="285" w:lineRule="atLeast"/>
        <w:rPr>
          <w:rFonts w:ascii="Consolas" w:eastAsia="Times New Roman" w:hAnsi="Consolas" w:cs="Times New Roman"/>
          <w:color w:val="FFFFFF"/>
          <w:sz w:val="21"/>
          <w:szCs w:val="21"/>
          <w:lang w:eastAsia="fr-FR"/>
        </w:rPr>
      </w:pPr>
      <w:r w:rsidRPr="00281AC0">
        <w:rPr>
          <w:rFonts w:ascii="Consolas" w:eastAsia="Times New Roman" w:hAnsi="Consolas" w:cs="Times New Roman"/>
          <w:color w:val="FFFFFF"/>
          <w:sz w:val="21"/>
          <w:szCs w:val="21"/>
          <w:lang w:eastAsia="fr-FR"/>
        </w:rPr>
        <w:t xml:space="preserve">- </w:t>
      </w:r>
      <w:r w:rsidRPr="00281AC0">
        <w:rPr>
          <w:rFonts w:ascii="Consolas" w:eastAsia="Times New Roman" w:hAnsi="Consolas" w:cs="Times New Roman"/>
          <w:color w:val="CE9178"/>
          <w:sz w:val="21"/>
          <w:szCs w:val="21"/>
          <w:lang w:eastAsia="fr-FR"/>
        </w:rPr>
        <w:t>copier script autoit startVM ds répertoire démarrage de Windows (Win+R shell:startup) + sur bureau</w:t>
      </w:r>
    </w:p>
    <w:p w14:paraId="611D125C" w14:textId="77777777" w:rsidR="006C2F6A" w:rsidRPr="00281AC0" w:rsidRDefault="006C2F6A" w:rsidP="006C2F6A">
      <w:pPr>
        <w:shd w:val="clear" w:color="auto" w:fill="000000"/>
        <w:spacing w:after="0" w:line="285" w:lineRule="atLeast"/>
        <w:rPr>
          <w:rFonts w:ascii="Consolas" w:eastAsia="Times New Roman" w:hAnsi="Consolas" w:cs="Times New Roman"/>
          <w:color w:val="FFFFFF"/>
          <w:sz w:val="21"/>
          <w:szCs w:val="21"/>
          <w:lang w:eastAsia="fr-FR"/>
        </w:rPr>
      </w:pPr>
      <w:r w:rsidRPr="00281AC0">
        <w:rPr>
          <w:rFonts w:ascii="Consolas" w:eastAsia="Times New Roman" w:hAnsi="Consolas" w:cs="Times New Roman"/>
          <w:color w:val="FFFFFF"/>
          <w:sz w:val="21"/>
          <w:szCs w:val="21"/>
          <w:lang w:eastAsia="fr-FR"/>
        </w:rPr>
        <w:t xml:space="preserve">- </w:t>
      </w:r>
      <w:r w:rsidRPr="00281AC0">
        <w:rPr>
          <w:rFonts w:ascii="Consolas" w:eastAsia="Times New Roman" w:hAnsi="Consolas" w:cs="Times New Roman"/>
          <w:color w:val="CE9178"/>
          <w:sz w:val="21"/>
          <w:szCs w:val="21"/>
          <w:lang w:eastAsia="fr-FR"/>
        </w:rPr>
        <w:t>copier script autoit stopVM sur bureau + à la fermeture via gpedit.msc</w:t>
      </w:r>
    </w:p>
    <w:p w14:paraId="33563D85" w14:textId="77777777" w:rsidR="006C2F6A" w:rsidRPr="00281AC0" w:rsidRDefault="006C2F6A" w:rsidP="006C2F6A">
      <w:pPr>
        <w:shd w:val="clear" w:color="auto" w:fill="000000"/>
        <w:spacing w:after="0" w:line="285" w:lineRule="atLeast"/>
        <w:rPr>
          <w:rFonts w:ascii="Consolas" w:eastAsia="Times New Roman" w:hAnsi="Consolas" w:cs="Times New Roman"/>
          <w:color w:val="FFFFFF"/>
          <w:sz w:val="21"/>
          <w:szCs w:val="21"/>
          <w:lang w:eastAsia="fr-FR"/>
        </w:rPr>
      </w:pPr>
      <w:r w:rsidRPr="00281AC0">
        <w:rPr>
          <w:rFonts w:ascii="Consolas" w:eastAsia="Times New Roman" w:hAnsi="Consolas" w:cs="Times New Roman"/>
          <w:color w:val="FFFFFF"/>
          <w:sz w:val="21"/>
          <w:szCs w:val="21"/>
          <w:lang w:eastAsia="fr-FR"/>
        </w:rPr>
        <w:t xml:space="preserve">- </w:t>
      </w:r>
      <w:r w:rsidRPr="00281AC0">
        <w:rPr>
          <w:rFonts w:ascii="Consolas" w:eastAsia="Times New Roman" w:hAnsi="Consolas" w:cs="Times New Roman"/>
          <w:color w:val="CE9178"/>
          <w:sz w:val="21"/>
          <w:szCs w:val="21"/>
          <w:lang w:eastAsia="fr-FR"/>
        </w:rPr>
        <w:t>modifier IP dans fonctions et procédures VBA ADO de Foxweb</w:t>
      </w:r>
    </w:p>
    <w:p w14:paraId="0E82F8F4" w14:textId="77777777" w:rsidR="006C2F6A" w:rsidRDefault="006C2F6A" w:rsidP="006C2F6A">
      <w:r>
        <w:t>A = FOX (application Fox)</w:t>
      </w:r>
    </w:p>
    <w:p w14:paraId="51954FC1" w14:textId="77777777" w:rsidR="006C2F6A" w:rsidRDefault="006C2F6A" w:rsidP="006C2F6A">
      <w:r>
        <w:t>B = FOXWEB (foxweb.mdb)</w:t>
      </w:r>
    </w:p>
    <w:p w14:paraId="682171E8" w14:textId="77777777" w:rsidR="006C2F6A" w:rsidRDefault="006C2F6A" w:rsidP="006C2F6A">
      <w:r>
        <w:t>C = WEB (base postgresql dj + site Django)</w:t>
      </w:r>
    </w:p>
    <w:p w14:paraId="661BC678" w14:textId="77777777" w:rsidR="006C2F6A" w:rsidRDefault="006C2F6A" w:rsidP="006C2F6A">
      <w:r>
        <w:t>base access : foxweb.mbd</w:t>
      </w:r>
    </w:p>
    <w:p w14:paraId="5299C6BB" w14:textId="77777777" w:rsidR="006C2F6A" w:rsidRDefault="006C2F6A" w:rsidP="006C2F6A">
      <w:r>
        <w:t>base postgresql : dj</w:t>
      </w:r>
    </w:p>
    <w:p w14:paraId="7069C54E" w14:textId="77777777" w:rsidR="006C2F6A" w:rsidRDefault="006C2F6A" w:rsidP="006C2F6A"/>
    <w:p w14:paraId="24C32538" w14:textId="77777777" w:rsidR="006C2F6A" w:rsidRDefault="006C2F6A" w:rsidP="006C2F6A">
      <w:pPr>
        <w:pStyle w:val="Titre1"/>
      </w:pPr>
      <w:r>
        <w:t>05/09/2022</w:t>
      </w:r>
    </w:p>
    <w:p w14:paraId="6D778DC3" w14:textId="77777777" w:rsidR="006C2F6A" w:rsidRDefault="006C2F6A" w:rsidP="006C2F6A">
      <w:r>
        <w:tab/>
        <w:t>Màj B =&gt; v2-8</w:t>
      </w:r>
    </w:p>
    <w:p w14:paraId="1E86696E" w14:textId="77777777" w:rsidR="006C2F6A" w:rsidRDefault="006C2F6A" w:rsidP="006C2F6A">
      <w:pPr>
        <w:ind w:left="708"/>
      </w:pPr>
      <w:r>
        <w:t>- Modification InitPostgresqlConnection (module global) : l’enregistrement du pb ds table TW_Histo s’effectue désormais avant l’appel à on error resume next</w:t>
      </w:r>
    </w:p>
    <w:p w14:paraId="2587508B" w14:textId="77777777" w:rsidR="006C2F6A" w:rsidRDefault="006C2F6A" w:rsidP="006C2F6A">
      <w:pPr>
        <w:ind w:left="708"/>
      </w:pPr>
      <w:r>
        <w:t xml:space="preserve">- les appels à on error resume next ne s’effectuent désormais plus que dans P_exit, sauf si instruction </w:t>
      </w:r>
      <w:r w:rsidRPr="00F05E07">
        <w:t>ADOCnx.RollbackTrans</w:t>
      </w:r>
      <w:r>
        <w:t xml:space="preserve"> qui peut planter ; en tout état de cause la fonction AddToHisto est toujours appelée AVANT on error resume next ; ainsi on récupère les infos de l’objet Err avant qu’il ne soit réinitialisé par l’instruction on error resume next.</w:t>
      </w:r>
    </w:p>
    <w:p w14:paraId="5329A515" w14:textId="77777777" w:rsidR="006C2F6A" w:rsidRDefault="006C2F6A" w:rsidP="006C2F6A"/>
    <w:p w14:paraId="7FAF067E" w14:textId="77777777" w:rsidR="006C2F6A" w:rsidRDefault="006C2F6A" w:rsidP="006C2F6A">
      <w:pPr>
        <w:pStyle w:val="Titre1"/>
      </w:pPr>
      <w:r>
        <w:t>31/08/2022</w:t>
      </w:r>
    </w:p>
    <w:p w14:paraId="7899173E" w14:textId="77777777" w:rsidR="006C2F6A" w:rsidRDefault="006C2F6A" w:rsidP="006C2F6A">
      <w:r>
        <w:tab/>
        <w:t>Màj B =&gt; v2.7</w:t>
      </w:r>
    </w:p>
    <w:p w14:paraId="241D8EF3" w14:textId="77777777" w:rsidR="006C2F6A" w:rsidRDefault="006C2F6A" w:rsidP="006C2F6A">
      <w:pPr>
        <w:pStyle w:val="Paragraphedeliste"/>
        <w:numPr>
          <w:ilvl w:val="0"/>
          <w:numId w:val="48"/>
        </w:numPr>
        <w:contextualSpacing/>
      </w:pPr>
      <w:r>
        <w:lastRenderedPageBreak/>
        <w:t>Ajout appel à AddToHisto (historique des erreurs) dans fonctions maj_postgres et maj_access</w:t>
      </w:r>
    </w:p>
    <w:p w14:paraId="1D01C9A2" w14:textId="77777777" w:rsidR="006C2F6A" w:rsidRDefault="006C2F6A" w:rsidP="006C2F6A">
      <w:pPr>
        <w:pStyle w:val="Titre1"/>
      </w:pPr>
      <w:r>
        <w:t>22/08/2022</w:t>
      </w:r>
    </w:p>
    <w:p w14:paraId="68A11F05" w14:textId="77777777" w:rsidR="006C2F6A" w:rsidRDefault="006C2F6A" w:rsidP="006C2F6A">
      <w:r>
        <w:tab/>
        <w:t>màj B =&gt; v2.6</w:t>
      </w:r>
    </w:p>
    <w:p w14:paraId="082FF47D" w14:textId="77777777" w:rsidR="006C2F6A" w:rsidRDefault="006C2F6A" w:rsidP="006C2F6A">
      <w:pPr>
        <w:pStyle w:val="Paragraphedeliste"/>
        <w:numPr>
          <w:ilvl w:val="0"/>
          <w:numId w:val="47"/>
        </w:numPr>
        <w:contextualSpacing/>
      </w:pPr>
      <w:r>
        <w:t xml:space="preserve">remplacement fonction </w:t>
      </w:r>
      <w:r w:rsidRPr="00102D2C">
        <w:t>CopyTable1ToTable2</w:t>
      </w:r>
      <w:r>
        <w:t xml:space="preserve"> par </w:t>
      </w:r>
      <w:r w:rsidRPr="00102D2C">
        <w:t>Copy_public_foxweb_client_To_TW_client()</w:t>
      </w:r>
      <w:r>
        <w:t xml:space="preserve"> et </w:t>
      </w:r>
      <w:r w:rsidRPr="00102D2C">
        <w:t>Copy_public_foxweb_contrat_To_TW_contrat</w:t>
      </w:r>
      <w:r>
        <w:t>() :</w:t>
      </w:r>
    </w:p>
    <w:p w14:paraId="32C30194" w14:textId="77777777" w:rsidR="006C2F6A" w:rsidRDefault="006C2F6A" w:rsidP="006C2F6A">
      <w:pPr>
        <w:pStyle w:val="Paragraphedeliste"/>
        <w:ind w:left="1065"/>
      </w:pPr>
      <w:r>
        <w:t>au lieu de supprimer les tables Access TW_client et TW_contrat et de les recréer, on supprime les enregistrements et on utilise une requête de type ajout (insert into destination(champ1, champ2,...) select champA, champB, ... from source ;)</w:t>
      </w:r>
    </w:p>
    <w:p w14:paraId="7E205E02" w14:textId="77777777" w:rsidR="006C2F6A" w:rsidRDefault="006C2F6A" w:rsidP="006C2F6A">
      <w:pPr>
        <w:pStyle w:val="Paragraphedeliste"/>
        <w:ind w:left="1065"/>
      </w:pPr>
      <w:r>
        <w:t>Le résultat (en termes de performances) est tout aussi efficace et on peut conserver les noms des champs des tables access différents de ceux de postgres.</w:t>
      </w:r>
    </w:p>
    <w:p w14:paraId="3AC36B5D" w14:textId="77777777" w:rsidR="006C2F6A" w:rsidRDefault="006C2F6A" w:rsidP="006C2F6A">
      <w:pPr>
        <w:pStyle w:val="Paragraphedeliste"/>
        <w:ind w:left="1065"/>
      </w:pPr>
      <w:r w:rsidRPr="00102D2C">
        <w:t>Copy_public_foxweb_client_To_TW_client()</w:t>
      </w:r>
      <w:r>
        <w:t xml:space="preserve"> et </w:t>
      </w:r>
      <w:r w:rsidRPr="00102D2C">
        <w:t>Copy_public_foxweb_contrat_To_TW_contrat</w:t>
      </w:r>
      <w:r>
        <w:t>() sont appelées par insert_clients_access et insert_contrats_access</w:t>
      </w:r>
    </w:p>
    <w:p w14:paraId="75FA9357" w14:textId="77777777" w:rsidR="006C2F6A" w:rsidRDefault="006C2F6A" w:rsidP="006C2F6A">
      <w:r>
        <w:tab/>
        <w:t>màj B =&gt; v2.5</w:t>
      </w:r>
    </w:p>
    <w:p w14:paraId="28F37887" w14:textId="77777777" w:rsidR="006C2F6A" w:rsidRDefault="006C2F6A" w:rsidP="006C2F6A">
      <w:pPr>
        <w:pStyle w:val="Paragraphedeliste"/>
        <w:numPr>
          <w:ilvl w:val="0"/>
          <w:numId w:val="46"/>
        </w:numPr>
        <w:contextualSpacing/>
      </w:pPr>
      <w:r>
        <w:t xml:space="preserve">réécriture fonctions insert_clients_access et insert_contrats_access qui ne passent plus par ADO mais par les tables liées et la fonction </w:t>
      </w:r>
      <w:r w:rsidRPr="006C3DBE">
        <w:t>CopyTable1ToTable2</w:t>
      </w:r>
      <w:r>
        <w:t xml:space="preserve"> basée sur une requête action (select ...into...from) exécutée via docmd.runsql ;</w:t>
      </w:r>
      <w:r>
        <w:br/>
        <w:t>la requête action écrase (silencieusement) les tables TW_client et TW_contrat déjà existantes (l’appel aux procédures de suppression des enregistrements dans ces tables n’est donc plus nécessaire).</w:t>
      </w:r>
      <w:r>
        <w:br/>
        <w:t>le travail n’est plus séquentiel (enregistrement par enregistrement en parcourant via ado chaque ligne des tables postgres pour les insérer dans les tables access) mais global (de niveau table cette fois), d’où le gain de performance astronomique.</w:t>
      </w:r>
    </w:p>
    <w:p w14:paraId="1F6399B4" w14:textId="77777777" w:rsidR="006C2F6A" w:rsidRDefault="006C2F6A" w:rsidP="006C2F6A">
      <w:pPr>
        <w:pStyle w:val="Titre1"/>
      </w:pPr>
      <w:r>
        <w:t>21/07/2022</w:t>
      </w:r>
    </w:p>
    <w:p w14:paraId="4B0C4CE1" w14:textId="77777777" w:rsidR="006C2F6A" w:rsidRDefault="006C2F6A" w:rsidP="006C2F6A">
      <w:r>
        <w:tab/>
        <w:t>màj C =&gt;</w:t>
      </w:r>
    </w:p>
    <w:p w14:paraId="31EE4050" w14:textId="77777777" w:rsidR="006C2F6A" w:rsidRPr="00D47F62" w:rsidRDefault="006C2F6A" w:rsidP="006C2F6A">
      <w:pPr>
        <w:pStyle w:val="Paragraphedeliste"/>
        <w:numPr>
          <w:ilvl w:val="0"/>
          <w:numId w:val="45"/>
        </w:numPr>
        <w:autoSpaceDE w:val="0"/>
        <w:autoSpaceDN w:val="0"/>
        <w:adjustRightInd w:val="0"/>
        <w:spacing w:after="0" w:line="240" w:lineRule="auto"/>
        <w:contextualSpacing/>
        <w:rPr>
          <w:rFonts w:ascii="Lucida Console" w:hAnsi="Lucida Console" w:cs="Lucida Console"/>
          <w:sz w:val="18"/>
          <w:szCs w:val="18"/>
        </w:rPr>
      </w:pPr>
      <w:r w:rsidRPr="00D47F62">
        <w:rPr>
          <w:rFonts w:ascii="Lucida Console" w:hAnsi="Lucida Console" w:cs="Lucida Console"/>
          <w:sz w:val="18"/>
          <w:szCs w:val="18"/>
        </w:rPr>
        <w:t>affichage date en français en resultat de recherche par stand ( form home2.html)</w:t>
      </w:r>
    </w:p>
    <w:p w14:paraId="1C25F81C" w14:textId="77777777" w:rsidR="006C2F6A" w:rsidRDefault="006C2F6A" w:rsidP="006C2F6A">
      <w:pPr>
        <w:pStyle w:val="Paragraphedeliste"/>
        <w:ind w:left="1065"/>
      </w:pPr>
    </w:p>
    <w:p w14:paraId="77AC02BD" w14:textId="77777777" w:rsidR="006C2F6A" w:rsidRDefault="006C2F6A" w:rsidP="006C2F6A">
      <w:pPr>
        <w:pStyle w:val="Titre1"/>
      </w:pPr>
      <w:r>
        <w:t>20/07/22</w:t>
      </w:r>
    </w:p>
    <w:p w14:paraId="1CF2122F" w14:textId="77777777" w:rsidR="006C2F6A" w:rsidRDefault="006C2F6A" w:rsidP="006C2F6A">
      <w:pPr>
        <w:autoSpaceDE w:val="0"/>
        <w:autoSpaceDN w:val="0"/>
        <w:adjustRightInd w:val="0"/>
        <w:spacing w:after="0" w:line="240" w:lineRule="auto"/>
      </w:pPr>
      <w:r>
        <w:tab/>
        <w:t xml:space="preserve">màj C =&gt; </w:t>
      </w:r>
    </w:p>
    <w:p w14:paraId="0DB062EE" w14:textId="77777777" w:rsidR="006C2F6A" w:rsidRPr="00E072AA" w:rsidRDefault="006C2F6A" w:rsidP="006C2F6A">
      <w:pPr>
        <w:pStyle w:val="Paragraphedeliste"/>
        <w:numPr>
          <w:ilvl w:val="0"/>
          <w:numId w:val="44"/>
        </w:numPr>
        <w:autoSpaceDE w:val="0"/>
        <w:autoSpaceDN w:val="0"/>
        <w:adjustRightInd w:val="0"/>
        <w:spacing w:after="0" w:line="240" w:lineRule="auto"/>
        <w:contextualSpacing/>
        <w:rPr>
          <w:rFonts w:ascii="Lucida Console" w:hAnsi="Lucida Console" w:cs="Lucida Console"/>
          <w:sz w:val="18"/>
          <w:szCs w:val="18"/>
        </w:rPr>
      </w:pPr>
      <w:r w:rsidRPr="00E072AA">
        <w:rPr>
          <w:rFonts w:ascii="Lucida Console" w:hAnsi="Lucida Console" w:cs="Lucida Console"/>
          <w:sz w:val="18"/>
          <w:szCs w:val="18"/>
        </w:rPr>
        <w:t>search by stand : view search_stand ajoutée et formulaire home2 modifiée</w:t>
      </w:r>
    </w:p>
    <w:p w14:paraId="42CFED5F" w14:textId="77777777" w:rsidR="006C2F6A" w:rsidRPr="00E072AA" w:rsidRDefault="006C2F6A" w:rsidP="006C2F6A">
      <w:pPr>
        <w:pStyle w:val="Paragraphedeliste"/>
        <w:numPr>
          <w:ilvl w:val="0"/>
          <w:numId w:val="44"/>
        </w:numPr>
        <w:autoSpaceDE w:val="0"/>
        <w:autoSpaceDN w:val="0"/>
        <w:adjustRightInd w:val="0"/>
        <w:spacing w:after="0" w:line="240" w:lineRule="auto"/>
        <w:contextualSpacing/>
        <w:rPr>
          <w:rFonts w:ascii="Lucida Console" w:hAnsi="Lucida Console" w:cs="Lucida Console"/>
          <w:sz w:val="18"/>
          <w:szCs w:val="18"/>
        </w:rPr>
      </w:pPr>
      <w:r w:rsidRPr="00E072AA">
        <w:rPr>
          <w:rFonts w:ascii="Lucida Console" w:hAnsi="Lucida Console" w:cs="Lucida Console"/>
          <w:sz w:val="18"/>
          <w:szCs w:val="18"/>
        </w:rPr>
        <w:t>vidage resultats du formulaire recherches au focus qd changement type de recherche - passage search by client à search by stand et vice versa</w:t>
      </w:r>
    </w:p>
    <w:p w14:paraId="3DD23618" w14:textId="77777777" w:rsidR="006C2F6A" w:rsidRDefault="006C2F6A" w:rsidP="006C2F6A">
      <w:pPr>
        <w:pStyle w:val="Paragraphedeliste"/>
        <w:numPr>
          <w:ilvl w:val="0"/>
          <w:numId w:val="44"/>
        </w:numPr>
        <w:autoSpaceDE w:val="0"/>
        <w:autoSpaceDN w:val="0"/>
        <w:adjustRightInd w:val="0"/>
        <w:spacing w:after="0" w:line="240" w:lineRule="auto"/>
        <w:contextualSpacing/>
        <w:rPr>
          <w:rFonts w:ascii="Lucida Console" w:hAnsi="Lucida Console" w:cs="Lucida Console"/>
          <w:sz w:val="18"/>
          <w:szCs w:val="18"/>
        </w:rPr>
      </w:pPr>
      <w:r w:rsidRPr="00E072AA">
        <w:rPr>
          <w:rFonts w:ascii="Lucida Console" w:hAnsi="Lucida Console" w:cs="Lucida Console"/>
          <w:sz w:val="18"/>
          <w:szCs w:val="18"/>
        </w:rPr>
        <w:t>correction valeur None ds champ commentaires</w:t>
      </w:r>
    </w:p>
    <w:p w14:paraId="447215BA" w14:textId="77777777" w:rsidR="006C2F6A" w:rsidRPr="00E072AA" w:rsidRDefault="006C2F6A" w:rsidP="006C2F6A">
      <w:pPr>
        <w:pStyle w:val="Paragraphedeliste"/>
        <w:autoSpaceDE w:val="0"/>
        <w:autoSpaceDN w:val="0"/>
        <w:adjustRightInd w:val="0"/>
        <w:spacing w:after="0" w:line="240" w:lineRule="auto"/>
        <w:ind w:left="1068"/>
        <w:rPr>
          <w:rFonts w:ascii="Lucida Console" w:hAnsi="Lucida Console" w:cs="Lucida Console"/>
          <w:sz w:val="18"/>
          <w:szCs w:val="18"/>
        </w:rPr>
      </w:pPr>
    </w:p>
    <w:p w14:paraId="67B866B2" w14:textId="77777777" w:rsidR="006C2F6A" w:rsidRDefault="006C2F6A" w:rsidP="006C2F6A">
      <w:r>
        <w:lastRenderedPageBreak/>
        <w:tab/>
        <w:t>exemple requête postgres permettant de récupérer contrat le plus actuel (sera géré via l’orm) :</w:t>
      </w:r>
      <w:r>
        <w:rPr>
          <w:noProof/>
        </w:rPr>
        <w:drawing>
          <wp:inline distT="0" distB="0" distL="0" distR="0" wp14:anchorId="4B50F237" wp14:editId="7B68F754">
            <wp:extent cx="5760720" cy="1332230"/>
            <wp:effectExtent l="0" t="0" r="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8"/>
                    <a:stretch>
                      <a:fillRect/>
                    </a:stretch>
                  </pic:blipFill>
                  <pic:spPr>
                    <a:xfrm>
                      <a:off x="0" y="0"/>
                      <a:ext cx="5760720" cy="1332230"/>
                    </a:xfrm>
                    <a:prstGeom prst="rect">
                      <a:avLst/>
                    </a:prstGeom>
                  </pic:spPr>
                </pic:pic>
              </a:graphicData>
            </a:graphic>
          </wp:inline>
        </w:drawing>
      </w:r>
    </w:p>
    <w:p w14:paraId="2848AA9C" w14:textId="77777777" w:rsidR="006C2F6A" w:rsidRDefault="006C2F6A" w:rsidP="006C2F6A">
      <w:pPr>
        <w:pStyle w:val="Titre1"/>
        <w:rPr>
          <w:rStyle w:val="Lienhypertexte"/>
        </w:rPr>
      </w:pPr>
      <w:r>
        <w:rPr>
          <w:rStyle w:val="Lienhypertexte"/>
        </w:rPr>
        <w:t>19/7/22</w:t>
      </w:r>
    </w:p>
    <w:p w14:paraId="06C5E463" w14:textId="77777777" w:rsidR="006C2F6A" w:rsidRDefault="006C2F6A" w:rsidP="006C2F6A">
      <w:pPr>
        <w:ind w:left="708"/>
        <w:rPr>
          <w:rStyle w:val="Lienhypertexte"/>
        </w:rPr>
      </w:pPr>
      <w:r>
        <w:rPr>
          <w:rStyle w:val="Lienhypertexte"/>
        </w:rPr>
        <w:t>maj B v2.3 =&gt; optimisations suite tests</w:t>
      </w:r>
    </w:p>
    <w:p w14:paraId="70D768E7" w14:textId="77777777" w:rsidR="006C2F6A" w:rsidRPr="001F3908" w:rsidRDefault="006C2F6A" w:rsidP="006C2F6A">
      <w:pPr>
        <w:ind w:left="708"/>
        <w:rPr>
          <w:rFonts w:ascii="Lucida Console" w:hAnsi="Lucida Console" w:cs="Lucida Console"/>
          <w:sz w:val="18"/>
          <w:szCs w:val="18"/>
        </w:rPr>
      </w:pPr>
      <w:r>
        <w:rPr>
          <w:rStyle w:val="Lienhypertexte"/>
        </w:rPr>
        <w:t xml:space="preserve">maj C =&gt; </w:t>
      </w:r>
      <w:r>
        <w:rPr>
          <w:rFonts w:ascii="Lucida Console" w:hAnsi="Lucida Console" w:cs="Lucida Console"/>
          <w:sz w:val="18"/>
          <w:szCs w:val="18"/>
        </w:rPr>
        <w:t>modif champ recherche par code slt; ajout info n° stand ds lignes résultats</w:t>
      </w:r>
    </w:p>
    <w:p w14:paraId="12E055F0" w14:textId="77777777" w:rsidR="006C2F6A" w:rsidRDefault="006C2F6A" w:rsidP="006C2F6A">
      <w:pPr>
        <w:pStyle w:val="Titre1"/>
        <w:rPr>
          <w:rStyle w:val="Lienhypertexte"/>
        </w:rPr>
      </w:pPr>
      <w:r>
        <w:rPr>
          <w:rStyle w:val="Lienhypertexte"/>
        </w:rPr>
        <w:t>17 /7/22</w:t>
      </w:r>
    </w:p>
    <w:p w14:paraId="434DA0F1" w14:textId="77777777" w:rsidR="006C2F6A" w:rsidRDefault="006C2F6A" w:rsidP="006C2F6A">
      <w:pPr>
        <w:ind w:left="708"/>
        <w:rPr>
          <w:rStyle w:val="Lienhypertexte"/>
        </w:rPr>
      </w:pPr>
      <w:r>
        <w:rPr>
          <w:rStyle w:val="Lienhypertexte"/>
        </w:rPr>
        <w:t>Màj C : version  incluant gestion utilisateurs (login + admin django), recherche multicritères (code, nom, tel, ville, code postal)  avec clé étrangères supprimées.</w:t>
      </w:r>
    </w:p>
    <w:p w14:paraId="142425B4" w14:textId="77777777" w:rsidR="006C2F6A" w:rsidRDefault="006C2F6A" w:rsidP="006C2F6A">
      <w:pPr>
        <w:ind w:left="708"/>
        <w:rPr>
          <w:rStyle w:val="Lienhypertexte"/>
        </w:rPr>
      </w:pPr>
      <w:r>
        <w:rPr>
          <w:rStyle w:val="Lienhypertexte"/>
        </w:rPr>
        <w:t xml:space="preserve">Views et templates mis à jour </w:t>
      </w:r>
    </w:p>
    <w:p w14:paraId="49C7304C" w14:textId="77777777" w:rsidR="006C2F6A" w:rsidRDefault="006C2F6A" w:rsidP="006C2F6A">
      <w:pPr>
        <w:pStyle w:val="Titre1"/>
      </w:pPr>
      <w:r>
        <w:t>08/7/22</w:t>
      </w:r>
    </w:p>
    <w:p w14:paraId="7994BF81" w14:textId="77777777" w:rsidR="006C2F6A" w:rsidRDefault="006C2F6A" w:rsidP="006C2F6A">
      <w:pPr>
        <w:ind w:firstLine="708"/>
      </w:pPr>
      <w:r>
        <w:t xml:space="preserve"> màj B</w:t>
      </w:r>
    </w:p>
    <w:p w14:paraId="5A83A748" w14:textId="68D5C375" w:rsidR="006C2F6A" w:rsidRDefault="006C2F6A" w:rsidP="006C2F6A">
      <w:pPr>
        <w:pStyle w:val="Titre1"/>
        <w:rPr>
          <w:rStyle w:val="Lienhypertexte"/>
        </w:rPr>
      </w:pPr>
      <w:r>
        <w:rPr>
          <w:rStyle w:val="Lienhypertexte"/>
        </w:rPr>
        <w:t>BTWEB</w:t>
      </w:r>
    </w:p>
    <w:p w14:paraId="6BB85ECE" w14:textId="620D45CF" w:rsidR="006C2F6A" w:rsidRDefault="00F24E8B" w:rsidP="006C2F6A">
      <w:pPr>
        <w:pStyle w:val="Titre2"/>
      </w:pPr>
      <w:r>
        <w:t xml:space="preserve">1.0 du </w:t>
      </w:r>
      <w:r w:rsidR="006C2F6A">
        <w:t>8/11/22</w:t>
      </w:r>
    </w:p>
    <w:p w14:paraId="59514C45" w14:textId="37522343" w:rsidR="006C2F6A" w:rsidRDefault="006C2F6A" w:rsidP="006C2F6A">
      <w:pPr>
        <w:pStyle w:val="Corpsdetexte"/>
      </w:pPr>
      <w:r>
        <w:t xml:space="preserve">Création de BTWeb à partir de FoxWeb </w:t>
      </w:r>
      <w:r w:rsidR="00193506">
        <w:t>5/9/22 de</w:t>
      </w:r>
      <w:r>
        <w:t xml:space="preserve"> jour de Pat</w:t>
      </w:r>
    </w:p>
    <w:p w14:paraId="7848518E" w14:textId="3E2F27E7" w:rsidR="006C2F6A" w:rsidRDefault="006C2F6A" w:rsidP="006C2F6A">
      <w:pPr>
        <w:pStyle w:val="Corpsdetexte"/>
      </w:pPr>
      <w:r>
        <w:t>Ajout des 3 tbl pour la gestion des BC</w:t>
      </w:r>
    </w:p>
    <w:p w14:paraId="321AA42F" w14:textId="483A1FF7" w:rsidR="006C2F6A" w:rsidRDefault="006C2F6A" w:rsidP="006C2F6A">
      <w:pPr>
        <w:pStyle w:val="Corpsdetexte"/>
      </w:pPr>
      <w:r>
        <w:t>T_bl</w:t>
      </w:r>
    </w:p>
    <w:p w14:paraId="4C75DEAA" w14:textId="7EAA66E2" w:rsidR="006C2F6A" w:rsidRDefault="006C2F6A" w:rsidP="006C2F6A">
      <w:pPr>
        <w:pStyle w:val="Corpsdetexte"/>
      </w:pPr>
      <w:r>
        <w:t>T_pieces_bl</w:t>
      </w:r>
    </w:p>
    <w:p w14:paraId="6E5A913C" w14:textId="5E1A8E00" w:rsidR="006C2F6A" w:rsidRDefault="006C2F6A" w:rsidP="006C2F6A">
      <w:pPr>
        <w:pStyle w:val="Corpsdetexte"/>
      </w:pPr>
      <w:r>
        <w:t>T_produits_bl</w:t>
      </w:r>
    </w:p>
    <w:p w14:paraId="3BC6844C" w14:textId="49CE1979" w:rsidR="007E21B0" w:rsidRDefault="007E21B0" w:rsidP="006C2F6A">
      <w:pPr>
        <w:pStyle w:val="Corpsdetexte"/>
      </w:pPr>
    </w:p>
    <w:p w14:paraId="07B552E5" w14:textId="77777777" w:rsidR="006C2F6A" w:rsidRDefault="006C2F6A" w:rsidP="006C2F6A">
      <w:pPr>
        <w:rPr>
          <w:rStyle w:val="Lienhypertexte"/>
        </w:rPr>
      </w:pPr>
    </w:p>
    <w:p w14:paraId="5239D795" w14:textId="77777777" w:rsidR="006C2F6A" w:rsidRDefault="006C2F6A" w:rsidP="006C2F6A">
      <w:pPr>
        <w:rPr>
          <w:rStyle w:val="Lienhypertexte"/>
        </w:rPr>
      </w:pPr>
    </w:p>
    <w:p w14:paraId="10105868" w14:textId="77777777" w:rsidR="006C2F6A" w:rsidRDefault="006C2F6A" w:rsidP="006C2F6A"/>
    <w:p w14:paraId="5E1C491F" w14:textId="77777777" w:rsidR="006C2F6A" w:rsidRDefault="006C2F6A" w:rsidP="006C2F6A"/>
    <w:p w14:paraId="7E2E2511" w14:textId="77777777" w:rsidR="006C2F6A" w:rsidRDefault="006C2F6A" w:rsidP="006C2F6A"/>
    <w:p w14:paraId="2DEDB9EC" w14:textId="14632603" w:rsidR="00B07825" w:rsidRPr="00D76252" w:rsidRDefault="00193506" w:rsidP="00D76252">
      <w:r>
        <w:rPr>
          <w:noProof/>
        </w:rPr>
        <w:lastRenderedPageBreak/>
        <w:drawing>
          <wp:inline distT="0" distB="0" distL="0" distR="0" wp14:anchorId="3AB5F684" wp14:editId="4790C85E">
            <wp:extent cx="6120130" cy="7316470"/>
            <wp:effectExtent l="0" t="0" r="0" b="0"/>
            <wp:docPr id="2" name="Image 2"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able&#10;&#10;Description générée automatiquement"/>
                    <pic:cNvPicPr/>
                  </pic:nvPicPr>
                  <pic:blipFill>
                    <a:blip r:embed="rId9"/>
                    <a:stretch>
                      <a:fillRect/>
                    </a:stretch>
                  </pic:blipFill>
                  <pic:spPr>
                    <a:xfrm>
                      <a:off x="0" y="0"/>
                      <a:ext cx="6120130" cy="7316470"/>
                    </a:xfrm>
                    <a:prstGeom prst="rect">
                      <a:avLst/>
                    </a:prstGeom>
                  </pic:spPr>
                </pic:pic>
              </a:graphicData>
            </a:graphic>
          </wp:inline>
        </w:drawing>
      </w:r>
    </w:p>
    <w:sectPr w:rsidR="00B07825" w:rsidRPr="00D76252" w:rsidSect="008E2793">
      <w:headerReference w:type="even" r:id="rId10"/>
      <w:headerReference w:type="default" r:id="rId11"/>
      <w:footerReference w:type="even" r:id="rId12"/>
      <w:footerReference w:type="default" r:id="rId13"/>
      <w:headerReference w:type="first" r:id="rId14"/>
      <w:footerReference w:type="first" r:id="rId15"/>
      <w:pgSz w:w="11907" w:h="16840" w:code="9"/>
      <w:pgMar w:top="1418" w:right="1418" w:bottom="1588" w:left="851" w:header="720" w:footer="992"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70D82" w14:textId="77777777" w:rsidR="00810CCB" w:rsidRDefault="00810CCB">
      <w:r>
        <w:separator/>
      </w:r>
    </w:p>
  </w:endnote>
  <w:endnote w:type="continuationSeparator" w:id="0">
    <w:p w14:paraId="2B865B05" w14:textId="77777777" w:rsidR="00810CCB" w:rsidRDefault="00810C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Segoe UI Semibold">
    <w:panose1 w:val="020B07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799FA" w14:textId="77777777" w:rsidR="00193506" w:rsidRDefault="0019350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24C52" w14:textId="2814349B" w:rsidR="00EB4568" w:rsidRPr="002D64CC" w:rsidRDefault="0038107D" w:rsidP="006B2AC6">
    <w:pPr>
      <w:pStyle w:val="Pieddepage"/>
      <w:pBdr>
        <w:top w:val="single" w:sz="4" w:space="4" w:color="auto"/>
      </w:pBdr>
      <w:tabs>
        <w:tab w:val="clear" w:pos="8640"/>
        <w:tab w:val="right" w:pos="4320"/>
        <w:tab w:val="right" w:pos="9781"/>
      </w:tabs>
      <w:ind w:right="-427"/>
      <w:rPr>
        <w:rFonts w:ascii="Tahoma" w:hAnsi="Tahoma" w:cs="Tahoma"/>
        <w:caps w:val="0"/>
        <w:sz w:val="18"/>
      </w:rPr>
    </w:pPr>
    <w:r>
      <w:rPr>
        <w:rFonts w:ascii="Tahoma" w:hAnsi="Tahoma" w:cs="Tahoma"/>
        <w:caps w:val="0"/>
        <w:sz w:val="18"/>
      </w:rPr>
      <w:t>M</w:t>
    </w:r>
    <w:r w:rsidR="00193506">
      <w:rPr>
        <w:rFonts w:ascii="Tahoma" w:hAnsi="Tahoma" w:cs="Tahoma"/>
        <w:caps w:val="0"/>
        <w:sz w:val="18"/>
      </w:rPr>
      <w:t>onkey</w:t>
    </w:r>
    <w:r>
      <w:rPr>
        <w:rFonts w:ascii="Tahoma" w:hAnsi="Tahoma" w:cs="Tahoma"/>
        <w:caps w:val="0"/>
        <w:sz w:val="18"/>
      </w:rPr>
      <w:t xml:space="preserve"> S</w:t>
    </w:r>
    <w:r w:rsidR="00193506">
      <w:rPr>
        <w:rFonts w:ascii="Tahoma" w:hAnsi="Tahoma" w:cs="Tahoma"/>
        <w:caps w:val="0"/>
        <w:sz w:val="18"/>
      </w:rPr>
      <w:t>oft</w:t>
    </w:r>
    <w:r w:rsidR="00EB4568">
      <w:rPr>
        <w:rFonts w:ascii="Tahoma" w:hAnsi="Tahoma" w:cs="Tahoma"/>
        <w:caps w:val="0"/>
      </w:rPr>
      <w:tab/>
    </w:r>
    <w:r w:rsidR="00EB4568" w:rsidRPr="00C907C1">
      <w:rPr>
        <w:rFonts w:ascii="Tahoma" w:hAnsi="Tahoma" w:cs="Tahoma"/>
        <w:caps w:val="0"/>
        <w:sz w:val="18"/>
      </w:rPr>
      <w:fldChar w:fldCharType="begin"/>
    </w:r>
    <w:r w:rsidR="00EB4568" w:rsidRPr="00C907C1">
      <w:rPr>
        <w:rFonts w:ascii="Tahoma" w:hAnsi="Tahoma" w:cs="Tahoma"/>
        <w:caps w:val="0"/>
        <w:sz w:val="18"/>
      </w:rPr>
      <w:instrText xml:space="preserve"> PAGE </w:instrText>
    </w:r>
    <w:r w:rsidR="00EB4568" w:rsidRPr="00C907C1">
      <w:rPr>
        <w:rFonts w:ascii="Tahoma" w:hAnsi="Tahoma" w:cs="Tahoma"/>
        <w:caps w:val="0"/>
        <w:sz w:val="18"/>
      </w:rPr>
      <w:fldChar w:fldCharType="separate"/>
    </w:r>
    <w:r w:rsidR="00EB4568">
      <w:rPr>
        <w:rFonts w:ascii="Tahoma" w:hAnsi="Tahoma" w:cs="Tahoma"/>
        <w:caps w:val="0"/>
        <w:noProof/>
        <w:sz w:val="18"/>
      </w:rPr>
      <w:t>1</w:t>
    </w:r>
    <w:r w:rsidR="00EB4568" w:rsidRPr="00C907C1">
      <w:rPr>
        <w:rFonts w:ascii="Tahoma" w:hAnsi="Tahoma" w:cs="Tahoma"/>
        <w:caps w:val="0"/>
        <w:sz w:val="18"/>
      </w:rPr>
      <w:fldChar w:fldCharType="end"/>
    </w:r>
    <w:r w:rsidR="00EB4568" w:rsidRPr="00C907C1">
      <w:rPr>
        <w:rFonts w:ascii="Tahoma" w:hAnsi="Tahoma" w:cs="Tahoma"/>
        <w:caps w:val="0"/>
        <w:sz w:val="18"/>
      </w:rPr>
      <w:t>/</w:t>
    </w:r>
    <w:r w:rsidR="00EB4568" w:rsidRPr="00C907C1">
      <w:rPr>
        <w:rFonts w:ascii="Tahoma" w:hAnsi="Tahoma" w:cs="Tahoma"/>
        <w:caps w:val="0"/>
        <w:sz w:val="18"/>
      </w:rPr>
      <w:fldChar w:fldCharType="begin"/>
    </w:r>
    <w:r w:rsidR="00EB4568" w:rsidRPr="00C907C1">
      <w:rPr>
        <w:rFonts w:ascii="Tahoma" w:hAnsi="Tahoma" w:cs="Tahoma"/>
        <w:caps w:val="0"/>
        <w:sz w:val="18"/>
      </w:rPr>
      <w:instrText xml:space="preserve"> NUMPAGES </w:instrText>
    </w:r>
    <w:r w:rsidR="00EB4568" w:rsidRPr="00C907C1">
      <w:rPr>
        <w:rFonts w:ascii="Tahoma" w:hAnsi="Tahoma" w:cs="Tahoma"/>
        <w:caps w:val="0"/>
        <w:sz w:val="18"/>
      </w:rPr>
      <w:fldChar w:fldCharType="separate"/>
    </w:r>
    <w:r w:rsidR="00EB4568">
      <w:rPr>
        <w:rFonts w:ascii="Tahoma" w:hAnsi="Tahoma" w:cs="Tahoma"/>
        <w:caps w:val="0"/>
        <w:noProof/>
        <w:sz w:val="18"/>
      </w:rPr>
      <w:t>1</w:t>
    </w:r>
    <w:r w:rsidR="00EB4568" w:rsidRPr="00C907C1">
      <w:rPr>
        <w:rFonts w:ascii="Tahoma" w:hAnsi="Tahoma" w:cs="Tahoma"/>
        <w:caps w:val="0"/>
        <w:sz w:val="18"/>
      </w:rPr>
      <w:fldChar w:fldCharType="end"/>
    </w:r>
    <w:r w:rsidR="00EB4568">
      <w:rPr>
        <w:rFonts w:ascii="Tahoma" w:hAnsi="Tahoma" w:cs="Tahoma"/>
        <w:caps w:val="0"/>
        <w:sz w:val="18"/>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4B7C1" w14:textId="77777777" w:rsidR="00193506" w:rsidRDefault="0019350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117440" w14:textId="77777777" w:rsidR="00810CCB" w:rsidRDefault="00810CCB">
      <w:r>
        <w:separator/>
      </w:r>
    </w:p>
  </w:footnote>
  <w:footnote w:type="continuationSeparator" w:id="0">
    <w:p w14:paraId="16455660" w14:textId="77777777" w:rsidR="00810CCB" w:rsidRDefault="00810C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CD8F7" w14:textId="77777777" w:rsidR="00193506" w:rsidRDefault="00193506">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79416" w14:textId="77777777" w:rsidR="00EB4568" w:rsidRPr="00D66A42" w:rsidRDefault="00EB4568" w:rsidP="006B2AC6">
    <w:pPr>
      <w:pStyle w:val="En-tte"/>
      <w:tabs>
        <w:tab w:val="clear" w:pos="9639"/>
      </w:tabs>
      <w:ind w:right="-56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02FAC" w14:textId="77777777" w:rsidR="00193506" w:rsidRDefault="0019350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6ACB15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426206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5EE6E6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AA8B80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F831D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050599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2AAAD9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BB4092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3989C1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76499B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62B5E72"/>
    <w:multiLevelType w:val="singleLevel"/>
    <w:tmpl w:val="298AF372"/>
    <w:lvl w:ilvl="0">
      <w:start w:val="1"/>
      <w:numFmt w:val="bullet"/>
      <w:pStyle w:val="Listepuces2"/>
      <w:lvlText w:val=""/>
      <w:lvlJc w:val="left"/>
      <w:pPr>
        <w:tabs>
          <w:tab w:val="num" w:pos="360"/>
        </w:tabs>
        <w:ind w:left="360" w:hanging="360"/>
      </w:pPr>
      <w:rPr>
        <w:rFonts w:ascii="Wingdings" w:hAnsi="Wingdings" w:hint="default"/>
      </w:rPr>
    </w:lvl>
  </w:abstractNum>
  <w:abstractNum w:abstractNumId="12" w15:restartNumberingAfterBreak="0">
    <w:nsid w:val="074803C7"/>
    <w:multiLevelType w:val="multilevel"/>
    <w:tmpl w:val="30D0F5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B2947B9"/>
    <w:multiLevelType w:val="hybridMultilevel"/>
    <w:tmpl w:val="35C4187A"/>
    <w:lvl w:ilvl="0" w:tplc="040C0001">
      <w:start w:val="1"/>
      <w:numFmt w:val="bullet"/>
      <w:lvlText w:val=""/>
      <w:lvlJc w:val="left"/>
      <w:pPr>
        <w:tabs>
          <w:tab w:val="num" w:pos="720"/>
        </w:tabs>
        <w:ind w:left="720"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4" w15:restartNumberingAfterBreak="0">
    <w:nsid w:val="0BE216DB"/>
    <w:multiLevelType w:val="hybridMultilevel"/>
    <w:tmpl w:val="DB748D9C"/>
    <w:lvl w:ilvl="0" w:tplc="040C0011">
      <w:start w:val="1"/>
      <w:numFmt w:val="decimal"/>
      <w:lvlText w:val="%1)"/>
      <w:lvlJc w:val="left"/>
      <w:pPr>
        <w:ind w:left="720" w:hanging="360"/>
      </w:pPr>
    </w:lvl>
    <w:lvl w:ilvl="1" w:tplc="040C0019">
      <w:start w:val="1"/>
      <w:numFmt w:val="decimal"/>
      <w:lvlText w:val="%2."/>
      <w:lvlJc w:val="left"/>
      <w:pPr>
        <w:tabs>
          <w:tab w:val="num" w:pos="1440"/>
        </w:tabs>
        <w:ind w:left="1440" w:hanging="360"/>
      </w:pPr>
    </w:lvl>
    <w:lvl w:ilvl="2" w:tplc="040C001B">
      <w:start w:val="1"/>
      <w:numFmt w:val="decimal"/>
      <w:lvlText w:val="%3."/>
      <w:lvlJc w:val="left"/>
      <w:pPr>
        <w:tabs>
          <w:tab w:val="num" w:pos="2160"/>
        </w:tabs>
        <w:ind w:left="2160" w:hanging="360"/>
      </w:pPr>
    </w:lvl>
    <w:lvl w:ilvl="3" w:tplc="040C000F">
      <w:start w:val="1"/>
      <w:numFmt w:val="decimal"/>
      <w:lvlText w:val="%4."/>
      <w:lvlJc w:val="left"/>
      <w:pPr>
        <w:tabs>
          <w:tab w:val="num" w:pos="2880"/>
        </w:tabs>
        <w:ind w:left="2880" w:hanging="360"/>
      </w:pPr>
    </w:lvl>
    <w:lvl w:ilvl="4" w:tplc="040C0019">
      <w:start w:val="1"/>
      <w:numFmt w:val="decimal"/>
      <w:lvlText w:val="%5."/>
      <w:lvlJc w:val="left"/>
      <w:pPr>
        <w:tabs>
          <w:tab w:val="num" w:pos="3600"/>
        </w:tabs>
        <w:ind w:left="3600" w:hanging="360"/>
      </w:pPr>
    </w:lvl>
    <w:lvl w:ilvl="5" w:tplc="040C001B">
      <w:start w:val="1"/>
      <w:numFmt w:val="decimal"/>
      <w:lvlText w:val="%6."/>
      <w:lvlJc w:val="left"/>
      <w:pPr>
        <w:tabs>
          <w:tab w:val="num" w:pos="4320"/>
        </w:tabs>
        <w:ind w:left="4320" w:hanging="360"/>
      </w:pPr>
    </w:lvl>
    <w:lvl w:ilvl="6" w:tplc="040C000F">
      <w:start w:val="1"/>
      <w:numFmt w:val="decimal"/>
      <w:lvlText w:val="%7."/>
      <w:lvlJc w:val="left"/>
      <w:pPr>
        <w:tabs>
          <w:tab w:val="num" w:pos="5040"/>
        </w:tabs>
        <w:ind w:left="5040" w:hanging="360"/>
      </w:pPr>
    </w:lvl>
    <w:lvl w:ilvl="7" w:tplc="040C0019">
      <w:start w:val="1"/>
      <w:numFmt w:val="decimal"/>
      <w:lvlText w:val="%8."/>
      <w:lvlJc w:val="left"/>
      <w:pPr>
        <w:tabs>
          <w:tab w:val="num" w:pos="5760"/>
        </w:tabs>
        <w:ind w:left="5760" w:hanging="360"/>
      </w:pPr>
    </w:lvl>
    <w:lvl w:ilvl="8" w:tplc="040C001B">
      <w:start w:val="1"/>
      <w:numFmt w:val="decimal"/>
      <w:lvlText w:val="%9."/>
      <w:lvlJc w:val="left"/>
      <w:pPr>
        <w:tabs>
          <w:tab w:val="num" w:pos="6480"/>
        </w:tabs>
        <w:ind w:left="6480" w:hanging="360"/>
      </w:pPr>
    </w:lvl>
  </w:abstractNum>
  <w:abstractNum w:abstractNumId="15" w15:restartNumberingAfterBreak="0">
    <w:nsid w:val="0DDA0F81"/>
    <w:multiLevelType w:val="hybridMultilevel"/>
    <w:tmpl w:val="E4809A62"/>
    <w:lvl w:ilvl="0" w:tplc="6134A308">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6" w15:restartNumberingAfterBreak="0">
    <w:nsid w:val="12D52122"/>
    <w:multiLevelType w:val="hybridMultilevel"/>
    <w:tmpl w:val="0F128A56"/>
    <w:lvl w:ilvl="0" w:tplc="522A685C">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7" w15:restartNumberingAfterBreak="0">
    <w:nsid w:val="1B6B1C05"/>
    <w:multiLevelType w:val="singleLevel"/>
    <w:tmpl w:val="F1468A34"/>
    <w:lvl w:ilvl="0">
      <w:start w:val="1"/>
      <w:numFmt w:val="decimal"/>
      <w:pStyle w:val="Listenumros"/>
      <w:lvlText w:val="%1."/>
      <w:lvlJc w:val="left"/>
      <w:pPr>
        <w:tabs>
          <w:tab w:val="num" w:pos="360"/>
        </w:tabs>
        <w:ind w:left="360" w:hanging="360"/>
      </w:pPr>
    </w:lvl>
  </w:abstractNum>
  <w:abstractNum w:abstractNumId="18" w15:restartNumberingAfterBreak="0">
    <w:nsid w:val="1D0C7CC0"/>
    <w:multiLevelType w:val="multilevel"/>
    <w:tmpl w:val="6A164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6976C3"/>
    <w:multiLevelType w:val="hybridMultilevel"/>
    <w:tmpl w:val="EFFC2E8A"/>
    <w:lvl w:ilvl="0" w:tplc="E97612AE">
      <w:numFmt w:val="bullet"/>
      <w:lvlText w:val=""/>
      <w:lvlJc w:val="left"/>
      <w:pPr>
        <w:ind w:left="927" w:hanging="360"/>
      </w:pPr>
      <w:rPr>
        <w:rFonts w:ascii="Wingdings" w:eastAsia="Times New Roman" w:hAnsi="Wingdings" w:cs="Segoe UI"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20" w15:restartNumberingAfterBreak="0">
    <w:nsid w:val="1DD94678"/>
    <w:multiLevelType w:val="singleLevel"/>
    <w:tmpl w:val="70C01892"/>
    <w:lvl w:ilvl="0">
      <w:numFmt w:val="decimal"/>
      <w:lvlText w:val="%1"/>
      <w:legacy w:legacy="1" w:legacySpace="0" w:legacyIndent="0"/>
      <w:lvlJc w:val="left"/>
    </w:lvl>
  </w:abstractNum>
  <w:abstractNum w:abstractNumId="21" w15:restartNumberingAfterBreak="0">
    <w:nsid w:val="1FD14586"/>
    <w:multiLevelType w:val="hybridMultilevel"/>
    <w:tmpl w:val="DC008DF2"/>
    <w:lvl w:ilvl="0" w:tplc="21763778">
      <w:start w:val="1"/>
      <w:numFmt w:val="decimal"/>
      <w:lvlText w:val="%1."/>
      <w:lvlJc w:val="left"/>
      <w:pPr>
        <w:tabs>
          <w:tab w:val="num" w:pos="720"/>
        </w:tabs>
        <w:ind w:left="720" w:hanging="360"/>
      </w:pPr>
    </w:lvl>
    <w:lvl w:ilvl="1" w:tplc="6994DB5E" w:tentative="1">
      <w:start w:val="1"/>
      <w:numFmt w:val="decimal"/>
      <w:lvlText w:val="%2."/>
      <w:lvlJc w:val="left"/>
      <w:pPr>
        <w:tabs>
          <w:tab w:val="num" w:pos="1440"/>
        </w:tabs>
        <w:ind w:left="1440" w:hanging="360"/>
      </w:pPr>
    </w:lvl>
    <w:lvl w:ilvl="2" w:tplc="40EE557E" w:tentative="1">
      <w:start w:val="1"/>
      <w:numFmt w:val="decimal"/>
      <w:lvlText w:val="%3."/>
      <w:lvlJc w:val="left"/>
      <w:pPr>
        <w:tabs>
          <w:tab w:val="num" w:pos="2160"/>
        </w:tabs>
        <w:ind w:left="2160" w:hanging="360"/>
      </w:pPr>
    </w:lvl>
    <w:lvl w:ilvl="3" w:tplc="26667140" w:tentative="1">
      <w:start w:val="1"/>
      <w:numFmt w:val="decimal"/>
      <w:lvlText w:val="%4."/>
      <w:lvlJc w:val="left"/>
      <w:pPr>
        <w:tabs>
          <w:tab w:val="num" w:pos="2880"/>
        </w:tabs>
        <w:ind w:left="2880" w:hanging="360"/>
      </w:pPr>
    </w:lvl>
    <w:lvl w:ilvl="4" w:tplc="04A22F58" w:tentative="1">
      <w:start w:val="1"/>
      <w:numFmt w:val="decimal"/>
      <w:lvlText w:val="%5."/>
      <w:lvlJc w:val="left"/>
      <w:pPr>
        <w:tabs>
          <w:tab w:val="num" w:pos="3600"/>
        </w:tabs>
        <w:ind w:left="3600" w:hanging="360"/>
      </w:pPr>
    </w:lvl>
    <w:lvl w:ilvl="5" w:tplc="C59A2EDE" w:tentative="1">
      <w:start w:val="1"/>
      <w:numFmt w:val="decimal"/>
      <w:lvlText w:val="%6."/>
      <w:lvlJc w:val="left"/>
      <w:pPr>
        <w:tabs>
          <w:tab w:val="num" w:pos="4320"/>
        </w:tabs>
        <w:ind w:left="4320" w:hanging="360"/>
      </w:pPr>
    </w:lvl>
    <w:lvl w:ilvl="6" w:tplc="5E2AE1D8" w:tentative="1">
      <w:start w:val="1"/>
      <w:numFmt w:val="decimal"/>
      <w:lvlText w:val="%7."/>
      <w:lvlJc w:val="left"/>
      <w:pPr>
        <w:tabs>
          <w:tab w:val="num" w:pos="5040"/>
        </w:tabs>
        <w:ind w:left="5040" w:hanging="360"/>
      </w:pPr>
    </w:lvl>
    <w:lvl w:ilvl="7" w:tplc="CB4481CE" w:tentative="1">
      <w:start w:val="1"/>
      <w:numFmt w:val="decimal"/>
      <w:lvlText w:val="%8."/>
      <w:lvlJc w:val="left"/>
      <w:pPr>
        <w:tabs>
          <w:tab w:val="num" w:pos="5760"/>
        </w:tabs>
        <w:ind w:left="5760" w:hanging="360"/>
      </w:pPr>
    </w:lvl>
    <w:lvl w:ilvl="8" w:tplc="3BEE6C86" w:tentative="1">
      <w:start w:val="1"/>
      <w:numFmt w:val="decimal"/>
      <w:lvlText w:val="%9."/>
      <w:lvlJc w:val="left"/>
      <w:pPr>
        <w:tabs>
          <w:tab w:val="num" w:pos="6480"/>
        </w:tabs>
        <w:ind w:left="6480" w:hanging="360"/>
      </w:pPr>
    </w:lvl>
  </w:abstractNum>
  <w:abstractNum w:abstractNumId="22" w15:restartNumberingAfterBreak="0">
    <w:nsid w:val="20521FC2"/>
    <w:multiLevelType w:val="singleLevel"/>
    <w:tmpl w:val="C3C2A44A"/>
    <w:lvl w:ilvl="0">
      <w:start w:val="1"/>
      <w:numFmt w:val="bullet"/>
      <w:pStyle w:val="Listepuces"/>
      <w:lvlText w:val=""/>
      <w:lvlJc w:val="left"/>
      <w:pPr>
        <w:tabs>
          <w:tab w:val="num" w:pos="360"/>
        </w:tabs>
        <w:ind w:left="360" w:hanging="360"/>
      </w:pPr>
      <w:rPr>
        <w:rFonts w:ascii="Symbol" w:hAnsi="Symbol" w:hint="default"/>
      </w:rPr>
    </w:lvl>
  </w:abstractNum>
  <w:abstractNum w:abstractNumId="23" w15:restartNumberingAfterBreak="0">
    <w:nsid w:val="24133035"/>
    <w:multiLevelType w:val="hybridMultilevel"/>
    <w:tmpl w:val="24263F2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4" w15:restartNumberingAfterBreak="0">
    <w:nsid w:val="3B765B04"/>
    <w:multiLevelType w:val="hybridMultilevel"/>
    <w:tmpl w:val="D5CEDCE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5" w15:restartNumberingAfterBreak="0">
    <w:nsid w:val="3E2A173F"/>
    <w:multiLevelType w:val="hybridMultilevel"/>
    <w:tmpl w:val="D41E3162"/>
    <w:lvl w:ilvl="0" w:tplc="4FDE6300">
      <w:start w:val="101"/>
      <w:numFmt w:val="bullet"/>
      <w:lvlText w:val="-"/>
      <w:lvlJc w:val="left"/>
      <w:pPr>
        <w:ind w:left="720" w:hanging="360"/>
      </w:pPr>
      <w:rPr>
        <w:rFonts w:ascii="Arial" w:eastAsia="Times New Roman" w:hAnsi="Arial" w:cs="Arial" w:hint="default"/>
      </w:rPr>
    </w:lvl>
    <w:lvl w:ilvl="1" w:tplc="040C000F">
      <w:start w:val="1"/>
      <w:numFmt w:val="decimal"/>
      <w:lvlText w:val="%2."/>
      <w:lvlJc w:val="left"/>
      <w:pPr>
        <w:ind w:left="1440" w:hanging="360"/>
      </w:p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6" w15:restartNumberingAfterBreak="0">
    <w:nsid w:val="475130A9"/>
    <w:multiLevelType w:val="multilevel"/>
    <w:tmpl w:val="26948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504A83"/>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499B0ED8"/>
    <w:multiLevelType w:val="multilevel"/>
    <w:tmpl w:val="B2ACF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FF6544"/>
    <w:multiLevelType w:val="singleLevel"/>
    <w:tmpl w:val="6B2C173E"/>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50B90053"/>
    <w:multiLevelType w:val="hybridMultilevel"/>
    <w:tmpl w:val="215E59BC"/>
    <w:lvl w:ilvl="0" w:tplc="FE046A58">
      <w:start w:val="1"/>
      <w:numFmt w:val="decimal"/>
      <w:lvlText w:val="%1."/>
      <w:lvlJc w:val="left"/>
      <w:pPr>
        <w:tabs>
          <w:tab w:val="num" w:pos="720"/>
        </w:tabs>
        <w:ind w:left="720" w:hanging="360"/>
      </w:pPr>
    </w:lvl>
    <w:lvl w:ilvl="1" w:tplc="1EEEF890" w:tentative="1">
      <w:start w:val="1"/>
      <w:numFmt w:val="decimal"/>
      <w:lvlText w:val="%2."/>
      <w:lvlJc w:val="left"/>
      <w:pPr>
        <w:tabs>
          <w:tab w:val="num" w:pos="1440"/>
        </w:tabs>
        <w:ind w:left="1440" w:hanging="360"/>
      </w:pPr>
    </w:lvl>
    <w:lvl w:ilvl="2" w:tplc="593CE48E" w:tentative="1">
      <w:start w:val="1"/>
      <w:numFmt w:val="decimal"/>
      <w:lvlText w:val="%3."/>
      <w:lvlJc w:val="left"/>
      <w:pPr>
        <w:tabs>
          <w:tab w:val="num" w:pos="2160"/>
        </w:tabs>
        <w:ind w:left="2160" w:hanging="360"/>
      </w:pPr>
    </w:lvl>
    <w:lvl w:ilvl="3" w:tplc="CF604B32" w:tentative="1">
      <w:start w:val="1"/>
      <w:numFmt w:val="decimal"/>
      <w:lvlText w:val="%4."/>
      <w:lvlJc w:val="left"/>
      <w:pPr>
        <w:tabs>
          <w:tab w:val="num" w:pos="2880"/>
        </w:tabs>
        <w:ind w:left="2880" w:hanging="360"/>
      </w:pPr>
    </w:lvl>
    <w:lvl w:ilvl="4" w:tplc="31A884A4" w:tentative="1">
      <w:start w:val="1"/>
      <w:numFmt w:val="decimal"/>
      <w:lvlText w:val="%5."/>
      <w:lvlJc w:val="left"/>
      <w:pPr>
        <w:tabs>
          <w:tab w:val="num" w:pos="3600"/>
        </w:tabs>
        <w:ind w:left="3600" w:hanging="360"/>
      </w:pPr>
    </w:lvl>
    <w:lvl w:ilvl="5" w:tplc="E6F6087C" w:tentative="1">
      <w:start w:val="1"/>
      <w:numFmt w:val="decimal"/>
      <w:lvlText w:val="%6."/>
      <w:lvlJc w:val="left"/>
      <w:pPr>
        <w:tabs>
          <w:tab w:val="num" w:pos="4320"/>
        </w:tabs>
        <w:ind w:left="4320" w:hanging="360"/>
      </w:pPr>
    </w:lvl>
    <w:lvl w:ilvl="6" w:tplc="DA5C91F0" w:tentative="1">
      <w:start w:val="1"/>
      <w:numFmt w:val="decimal"/>
      <w:lvlText w:val="%7."/>
      <w:lvlJc w:val="left"/>
      <w:pPr>
        <w:tabs>
          <w:tab w:val="num" w:pos="5040"/>
        </w:tabs>
        <w:ind w:left="5040" w:hanging="360"/>
      </w:pPr>
    </w:lvl>
    <w:lvl w:ilvl="7" w:tplc="0DF4AB50" w:tentative="1">
      <w:start w:val="1"/>
      <w:numFmt w:val="decimal"/>
      <w:lvlText w:val="%8."/>
      <w:lvlJc w:val="left"/>
      <w:pPr>
        <w:tabs>
          <w:tab w:val="num" w:pos="5760"/>
        </w:tabs>
        <w:ind w:left="5760" w:hanging="360"/>
      </w:pPr>
    </w:lvl>
    <w:lvl w:ilvl="8" w:tplc="A8844C96" w:tentative="1">
      <w:start w:val="1"/>
      <w:numFmt w:val="decimal"/>
      <w:lvlText w:val="%9."/>
      <w:lvlJc w:val="left"/>
      <w:pPr>
        <w:tabs>
          <w:tab w:val="num" w:pos="6480"/>
        </w:tabs>
        <w:ind w:left="6480" w:hanging="360"/>
      </w:pPr>
    </w:lvl>
  </w:abstractNum>
  <w:abstractNum w:abstractNumId="31" w15:restartNumberingAfterBreak="0">
    <w:nsid w:val="54854CB4"/>
    <w:multiLevelType w:val="hybridMultilevel"/>
    <w:tmpl w:val="96ACD9B0"/>
    <w:lvl w:ilvl="0" w:tplc="60A634F6">
      <w:start w:val="1"/>
      <w:numFmt w:val="bullet"/>
      <w:lvlText w:val=""/>
      <w:lvlJc w:val="left"/>
      <w:pPr>
        <w:tabs>
          <w:tab w:val="num" w:pos="1644"/>
        </w:tabs>
        <w:ind w:left="1644" w:hanging="510"/>
      </w:pPr>
      <w:rPr>
        <w:rFonts w:ascii="Symbol" w:hAnsi="Symbol" w:hint="default"/>
        <w:color w:val="auto"/>
      </w:rPr>
    </w:lvl>
    <w:lvl w:ilvl="1" w:tplc="040C0003" w:tentative="1">
      <w:start w:val="1"/>
      <w:numFmt w:val="bullet"/>
      <w:lvlText w:val="o"/>
      <w:lvlJc w:val="left"/>
      <w:pPr>
        <w:tabs>
          <w:tab w:val="num" w:pos="2517"/>
        </w:tabs>
        <w:ind w:left="2517" w:hanging="360"/>
      </w:pPr>
      <w:rPr>
        <w:rFonts w:ascii="Courier New" w:hAnsi="Courier New" w:cs="Courier New" w:hint="default"/>
      </w:rPr>
    </w:lvl>
    <w:lvl w:ilvl="2" w:tplc="040C0005" w:tentative="1">
      <w:start w:val="1"/>
      <w:numFmt w:val="bullet"/>
      <w:lvlText w:val=""/>
      <w:lvlJc w:val="left"/>
      <w:pPr>
        <w:tabs>
          <w:tab w:val="num" w:pos="3237"/>
        </w:tabs>
        <w:ind w:left="3237" w:hanging="360"/>
      </w:pPr>
      <w:rPr>
        <w:rFonts w:ascii="Wingdings" w:hAnsi="Wingdings" w:hint="default"/>
      </w:rPr>
    </w:lvl>
    <w:lvl w:ilvl="3" w:tplc="040C0001" w:tentative="1">
      <w:start w:val="1"/>
      <w:numFmt w:val="bullet"/>
      <w:lvlText w:val=""/>
      <w:lvlJc w:val="left"/>
      <w:pPr>
        <w:tabs>
          <w:tab w:val="num" w:pos="3957"/>
        </w:tabs>
        <w:ind w:left="3957" w:hanging="360"/>
      </w:pPr>
      <w:rPr>
        <w:rFonts w:ascii="Symbol" w:hAnsi="Symbol" w:hint="default"/>
      </w:rPr>
    </w:lvl>
    <w:lvl w:ilvl="4" w:tplc="040C0003" w:tentative="1">
      <w:start w:val="1"/>
      <w:numFmt w:val="bullet"/>
      <w:lvlText w:val="o"/>
      <w:lvlJc w:val="left"/>
      <w:pPr>
        <w:tabs>
          <w:tab w:val="num" w:pos="4677"/>
        </w:tabs>
        <w:ind w:left="4677" w:hanging="360"/>
      </w:pPr>
      <w:rPr>
        <w:rFonts w:ascii="Courier New" w:hAnsi="Courier New" w:cs="Courier New" w:hint="default"/>
      </w:rPr>
    </w:lvl>
    <w:lvl w:ilvl="5" w:tplc="040C0005" w:tentative="1">
      <w:start w:val="1"/>
      <w:numFmt w:val="bullet"/>
      <w:lvlText w:val=""/>
      <w:lvlJc w:val="left"/>
      <w:pPr>
        <w:tabs>
          <w:tab w:val="num" w:pos="5397"/>
        </w:tabs>
        <w:ind w:left="5397" w:hanging="360"/>
      </w:pPr>
      <w:rPr>
        <w:rFonts w:ascii="Wingdings" w:hAnsi="Wingdings" w:hint="default"/>
      </w:rPr>
    </w:lvl>
    <w:lvl w:ilvl="6" w:tplc="040C0001" w:tentative="1">
      <w:start w:val="1"/>
      <w:numFmt w:val="bullet"/>
      <w:lvlText w:val=""/>
      <w:lvlJc w:val="left"/>
      <w:pPr>
        <w:tabs>
          <w:tab w:val="num" w:pos="6117"/>
        </w:tabs>
        <w:ind w:left="6117" w:hanging="360"/>
      </w:pPr>
      <w:rPr>
        <w:rFonts w:ascii="Symbol" w:hAnsi="Symbol" w:hint="default"/>
      </w:rPr>
    </w:lvl>
    <w:lvl w:ilvl="7" w:tplc="040C0003" w:tentative="1">
      <w:start w:val="1"/>
      <w:numFmt w:val="bullet"/>
      <w:lvlText w:val="o"/>
      <w:lvlJc w:val="left"/>
      <w:pPr>
        <w:tabs>
          <w:tab w:val="num" w:pos="6837"/>
        </w:tabs>
        <w:ind w:left="6837" w:hanging="360"/>
      </w:pPr>
      <w:rPr>
        <w:rFonts w:ascii="Courier New" w:hAnsi="Courier New" w:cs="Courier New" w:hint="default"/>
      </w:rPr>
    </w:lvl>
    <w:lvl w:ilvl="8" w:tplc="040C0005" w:tentative="1">
      <w:start w:val="1"/>
      <w:numFmt w:val="bullet"/>
      <w:lvlText w:val=""/>
      <w:lvlJc w:val="left"/>
      <w:pPr>
        <w:tabs>
          <w:tab w:val="num" w:pos="7557"/>
        </w:tabs>
        <w:ind w:left="7557" w:hanging="360"/>
      </w:pPr>
      <w:rPr>
        <w:rFonts w:ascii="Wingdings" w:hAnsi="Wingdings" w:hint="default"/>
      </w:rPr>
    </w:lvl>
  </w:abstractNum>
  <w:abstractNum w:abstractNumId="32" w15:restartNumberingAfterBreak="0">
    <w:nsid w:val="54B85B64"/>
    <w:multiLevelType w:val="hybridMultilevel"/>
    <w:tmpl w:val="96AE2D16"/>
    <w:lvl w:ilvl="0" w:tplc="040C0001">
      <w:start w:val="1"/>
      <w:numFmt w:val="bullet"/>
      <w:lvlText w:val=""/>
      <w:lvlJc w:val="left"/>
      <w:pPr>
        <w:ind w:left="720"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33" w15:restartNumberingAfterBreak="0">
    <w:nsid w:val="583C4D17"/>
    <w:multiLevelType w:val="multilevel"/>
    <w:tmpl w:val="729066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15:restartNumberingAfterBreak="0">
    <w:nsid w:val="5AD27A9A"/>
    <w:multiLevelType w:val="multilevel"/>
    <w:tmpl w:val="5C883D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C5A2C27"/>
    <w:multiLevelType w:val="hybridMultilevel"/>
    <w:tmpl w:val="E8583172"/>
    <w:lvl w:ilvl="0" w:tplc="DCB46DCE">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6" w15:restartNumberingAfterBreak="0">
    <w:nsid w:val="5CB54FF2"/>
    <w:multiLevelType w:val="hybridMultilevel"/>
    <w:tmpl w:val="94340A62"/>
    <w:lvl w:ilvl="0" w:tplc="A63E38E8">
      <w:start w:val="1"/>
      <w:numFmt w:val="bullet"/>
      <w:lvlText w:val=""/>
      <w:lvlJc w:val="left"/>
      <w:pPr>
        <w:tabs>
          <w:tab w:val="num" w:pos="720"/>
        </w:tabs>
        <w:ind w:left="720" w:hanging="360"/>
      </w:pPr>
      <w:rPr>
        <w:rFonts w:ascii="Symbol" w:hAnsi="Symbol" w:hint="default"/>
        <w:sz w:val="20"/>
      </w:rPr>
    </w:lvl>
    <w:lvl w:ilvl="1" w:tplc="86A4EA84" w:tentative="1">
      <w:start w:val="1"/>
      <w:numFmt w:val="bullet"/>
      <w:lvlText w:val="o"/>
      <w:lvlJc w:val="left"/>
      <w:pPr>
        <w:tabs>
          <w:tab w:val="num" w:pos="1440"/>
        </w:tabs>
        <w:ind w:left="1440" w:hanging="360"/>
      </w:pPr>
      <w:rPr>
        <w:rFonts w:ascii="Courier New" w:hAnsi="Courier New" w:hint="default"/>
        <w:sz w:val="20"/>
      </w:rPr>
    </w:lvl>
    <w:lvl w:ilvl="2" w:tplc="4A9CB4A6" w:tentative="1">
      <w:start w:val="1"/>
      <w:numFmt w:val="bullet"/>
      <w:lvlText w:val=""/>
      <w:lvlJc w:val="left"/>
      <w:pPr>
        <w:tabs>
          <w:tab w:val="num" w:pos="2160"/>
        </w:tabs>
        <w:ind w:left="2160" w:hanging="360"/>
      </w:pPr>
      <w:rPr>
        <w:rFonts w:ascii="Wingdings" w:hAnsi="Wingdings" w:hint="default"/>
        <w:sz w:val="20"/>
      </w:rPr>
    </w:lvl>
    <w:lvl w:ilvl="3" w:tplc="C4A2F724" w:tentative="1">
      <w:start w:val="1"/>
      <w:numFmt w:val="bullet"/>
      <w:lvlText w:val=""/>
      <w:lvlJc w:val="left"/>
      <w:pPr>
        <w:tabs>
          <w:tab w:val="num" w:pos="2880"/>
        </w:tabs>
        <w:ind w:left="2880" w:hanging="360"/>
      </w:pPr>
      <w:rPr>
        <w:rFonts w:ascii="Wingdings" w:hAnsi="Wingdings" w:hint="default"/>
        <w:sz w:val="20"/>
      </w:rPr>
    </w:lvl>
    <w:lvl w:ilvl="4" w:tplc="A12817FE" w:tentative="1">
      <w:start w:val="1"/>
      <w:numFmt w:val="bullet"/>
      <w:lvlText w:val=""/>
      <w:lvlJc w:val="left"/>
      <w:pPr>
        <w:tabs>
          <w:tab w:val="num" w:pos="3600"/>
        </w:tabs>
        <w:ind w:left="3600" w:hanging="360"/>
      </w:pPr>
      <w:rPr>
        <w:rFonts w:ascii="Wingdings" w:hAnsi="Wingdings" w:hint="default"/>
        <w:sz w:val="20"/>
      </w:rPr>
    </w:lvl>
    <w:lvl w:ilvl="5" w:tplc="B90231D8" w:tentative="1">
      <w:start w:val="1"/>
      <w:numFmt w:val="bullet"/>
      <w:lvlText w:val=""/>
      <w:lvlJc w:val="left"/>
      <w:pPr>
        <w:tabs>
          <w:tab w:val="num" w:pos="4320"/>
        </w:tabs>
        <w:ind w:left="4320" w:hanging="360"/>
      </w:pPr>
      <w:rPr>
        <w:rFonts w:ascii="Wingdings" w:hAnsi="Wingdings" w:hint="default"/>
        <w:sz w:val="20"/>
      </w:rPr>
    </w:lvl>
    <w:lvl w:ilvl="6" w:tplc="A3544020" w:tentative="1">
      <w:start w:val="1"/>
      <w:numFmt w:val="bullet"/>
      <w:lvlText w:val=""/>
      <w:lvlJc w:val="left"/>
      <w:pPr>
        <w:tabs>
          <w:tab w:val="num" w:pos="5040"/>
        </w:tabs>
        <w:ind w:left="5040" w:hanging="360"/>
      </w:pPr>
      <w:rPr>
        <w:rFonts w:ascii="Wingdings" w:hAnsi="Wingdings" w:hint="default"/>
        <w:sz w:val="20"/>
      </w:rPr>
    </w:lvl>
    <w:lvl w:ilvl="7" w:tplc="6242046C" w:tentative="1">
      <w:start w:val="1"/>
      <w:numFmt w:val="bullet"/>
      <w:lvlText w:val=""/>
      <w:lvlJc w:val="left"/>
      <w:pPr>
        <w:tabs>
          <w:tab w:val="num" w:pos="5760"/>
        </w:tabs>
        <w:ind w:left="5760" w:hanging="360"/>
      </w:pPr>
      <w:rPr>
        <w:rFonts w:ascii="Wingdings" w:hAnsi="Wingdings" w:hint="default"/>
        <w:sz w:val="20"/>
      </w:rPr>
    </w:lvl>
    <w:lvl w:ilvl="8" w:tplc="F6F0030C"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CD34301"/>
    <w:multiLevelType w:val="multilevel"/>
    <w:tmpl w:val="4B16F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9604E7"/>
    <w:multiLevelType w:val="singleLevel"/>
    <w:tmpl w:val="70C01892"/>
    <w:lvl w:ilvl="0">
      <w:numFmt w:val="decimal"/>
      <w:lvlText w:val="%1"/>
      <w:legacy w:legacy="1" w:legacySpace="0" w:legacyIndent="0"/>
      <w:lvlJc w:val="left"/>
    </w:lvl>
  </w:abstractNum>
  <w:abstractNum w:abstractNumId="39" w15:restartNumberingAfterBreak="0">
    <w:nsid w:val="634773AB"/>
    <w:multiLevelType w:val="hybridMultilevel"/>
    <w:tmpl w:val="D9DE94D2"/>
    <w:lvl w:ilvl="0" w:tplc="1CA40BCC">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40" w15:restartNumberingAfterBreak="0">
    <w:nsid w:val="68E02A2A"/>
    <w:multiLevelType w:val="multilevel"/>
    <w:tmpl w:val="79289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6A4FD1"/>
    <w:multiLevelType w:val="hybridMultilevel"/>
    <w:tmpl w:val="A78E90DE"/>
    <w:lvl w:ilvl="0" w:tplc="040C0001">
      <w:start w:val="1"/>
      <w:numFmt w:val="bullet"/>
      <w:lvlText w:val=""/>
      <w:lvlJc w:val="left"/>
      <w:pPr>
        <w:ind w:left="720"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42" w15:restartNumberingAfterBreak="0">
    <w:nsid w:val="6EA32439"/>
    <w:multiLevelType w:val="hybridMultilevel"/>
    <w:tmpl w:val="B164DB00"/>
    <w:lvl w:ilvl="0" w:tplc="F506AA60">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43" w15:restartNumberingAfterBreak="0">
    <w:nsid w:val="6EB5776A"/>
    <w:multiLevelType w:val="singleLevel"/>
    <w:tmpl w:val="70C01892"/>
    <w:lvl w:ilvl="0">
      <w:numFmt w:val="decimal"/>
      <w:lvlText w:val="%1"/>
      <w:legacy w:legacy="1" w:legacySpace="0" w:legacyIndent="0"/>
      <w:lvlJc w:val="left"/>
    </w:lvl>
  </w:abstractNum>
  <w:abstractNum w:abstractNumId="44" w15:restartNumberingAfterBreak="0">
    <w:nsid w:val="71284A02"/>
    <w:multiLevelType w:val="hybridMultilevel"/>
    <w:tmpl w:val="89EC8AA0"/>
    <w:lvl w:ilvl="0" w:tplc="5F06DCF0">
      <w:numFmt w:val="bullet"/>
      <w:lvlText w:val="-"/>
      <w:lvlJc w:val="left"/>
      <w:pPr>
        <w:tabs>
          <w:tab w:val="num" w:pos="1437"/>
        </w:tabs>
        <w:ind w:left="1437" w:hanging="360"/>
      </w:pPr>
      <w:rPr>
        <w:rFonts w:ascii="Arial" w:eastAsia="Times New Roman" w:hAnsi="Arial" w:cs="Arial" w:hint="default"/>
      </w:rPr>
    </w:lvl>
    <w:lvl w:ilvl="1" w:tplc="040C0003" w:tentative="1">
      <w:start w:val="1"/>
      <w:numFmt w:val="bullet"/>
      <w:lvlText w:val="o"/>
      <w:lvlJc w:val="left"/>
      <w:pPr>
        <w:tabs>
          <w:tab w:val="num" w:pos="2157"/>
        </w:tabs>
        <w:ind w:left="2157" w:hanging="360"/>
      </w:pPr>
      <w:rPr>
        <w:rFonts w:ascii="Courier New" w:hAnsi="Courier New" w:cs="Courier New" w:hint="default"/>
      </w:rPr>
    </w:lvl>
    <w:lvl w:ilvl="2" w:tplc="040C0005" w:tentative="1">
      <w:start w:val="1"/>
      <w:numFmt w:val="bullet"/>
      <w:lvlText w:val=""/>
      <w:lvlJc w:val="left"/>
      <w:pPr>
        <w:tabs>
          <w:tab w:val="num" w:pos="2877"/>
        </w:tabs>
        <w:ind w:left="2877" w:hanging="360"/>
      </w:pPr>
      <w:rPr>
        <w:rFonts w:ascii="Wingdings" w:hAnsi="Wingdings" w:hint="default"/>
      </w:rPr>
    </w:lvl>
    <w:lvl w:ilvl="3" w:tplc="040C0001" w:tentative="1">
      <w:start w:val="1"/>
      <w:numFmt w:val="bullet"/>
      <w:lvlText w:val=""/>
      <w:lvlJc w:val="left"/>
      <w:pPr>
        <w:tabs>
          <w:tab w:val="num" w:pos="3597"/>
        </w:tabs>
        <w:ind w:left="3597" w:hanging="360"/>
      </w:pPr>
      <w:rPr>
        <w:rFonts w:ascii="Symbol" w:hAnsi="Symbol" w:hint="default"/>
      </w:rPr>
    </w:lvl>
    <w:lvl w:ilvl="4" w:tplc="040C0003" w:tentative="1">
      <w:start w:val="1"/>
      <w:numFmt w:val="bullet"/>
      <w:lvlText w:val="o"/>
      <w:lvlJc w:val="left"/>
      <w:pPr>
        <w:tabs>
          <w:tab w:val="num" w:pos="4317"/>
        </w:tabs>
        <w:ind w:left="4317" w:hanging="360"/>
      </w:pPr>
      <w:rPr>
        <w:rFonts w:ascii="Courier New" w:hAnsi="Courier New" w:cs="Courier New" w:hint="default"/>
      </w:rPr>
    </w:lvl>
    <w:lvl w:ilvl="5" w:tplc="040C0005" w:tentative="1">
      <w:start w:val="1"/>
      <w:numFmt w:val="bullet"/>
      <w:lvlText w:val=""/>
      <w:lvlJc w:val="left"/>
      <w:pPr>
        <w:tabs>
          <w:tab w:val="num" w:pos="5037"/>
        </w:tabs>
        <w:ind w:left="5037" w:hanging="360"/>
      </w:pPr>
      <w:rPr>
        <w:rFonts w:ascii="Wingdings" w:hAnsi="Wingdings" w:hint="default"/>
      </w:rPr>
    </w:lvl>
    <w:lvl w:ilvl="6" w:tplc="040C0001" w:tentative="1">
      <w:start w:val="1"/>
      <w:numFmt w:val="bullet"/>
      <w:lvlText w:val=""/>
      <w:lvlJc w:val="left"/>
      <w:pPr>
        <w:tabs>
          <w:tab w:val="num" w:pos="5757"/>
        </w:tabs>
        <w:ind w:left="5757" w:hanging="360"/>
      </w:pPr>
      <w:rPr>
        <w:rFonts w:ascii="Symbol" w:hAnsi="Symbol" w:hint="default"/>
      </w:rPr>
    </w:lvl>
    <w:lvl w:ilvl="7" w:tplc="040C0003" w:tentative="1">
      <w:start w:val="1"/>
      <w:numFmt w:val="bullet"/>
      <w:lvlText w:val="o"/>
      <w:lvlJc w:val="left"/>
      <w:pPr>
        <w:tabs>
          <w:tab w:val="num" w:pos="6477"/>
        </w:tabs>
        <w:ind w:left="6477" w:hanging="360"/>
      </w:pPr>
      <w:rPr>
        <w:rFonts w:ascii="Courier New" w:hAnsi="Courier New" w:cs="Courier New" w:hint="default"/>
      </w:rPr>
    </w:lvl>
    <w:lvl w:ilvl="8" w:tplc="040C0005" w:tentative="1">
      <w:start w:val="1"/>
      <w:numFmt w:val="bullet"/>
      <w:lvlText w:val=""/>
      <w:lvlJc w:val="left"/>
      <w:pPr>
        <w:tabs>
          <w:tab w:val="num" w:pos="7197"/>
        </w:tabs>
        <w:ind w:left="7197" w:hanging="360"/>
      </w:pPr>
      <w:rPr>
        <w:rFonts w:ascii="Wingdings" w:hAnsi="Wingdings" w:hint="default"/>
      </w:rPr>
    </w:lvl>
  </w:abstractNum>
  <w:abstractNum w:abstractNumId="45" w15:restartNumberingAfterBreak="0">
    <w:nsid w:val="7527310C"/>
    <w:multiLevelType w:val="hybridMultilevel"/>
    <w:tmpl w:val="1348EEBC"/>
    <w:lvl w:ilvl="0" w:tplc="2FF41CB8">
      <w:numFmt w:val="bullet"/>
      <w:lvlText w:val="-"/>
      <w:lvlJc w:val="left"/>
      <w:pPr>
        <w:ind w:left="1068" w:hanging="360"/>
      </w:pPr>
      <w:rPr>
        <w:rFonts w:ascii="Calibri" w:eastAsiaTheme="minorHAnsi" w:hAnsi="Calibri" w:cs="Calibri" w:hint="default"/>
        <w:sz w:val="22"/>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6" w15:restartNumberingAfterBreak="0">
    <w:nsid w:val="781934BB"/>
    <w:multiLevelType w:val="hybridMultilevel"/>
    <w:tmpl w:val="0CE60DD8"/>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num w:numId="1" w16cid:durableId="1689065929">
    <w:abstractNumId w:val="8"/>
  </w:num>
  <w:num w:numId="2" w16cid:durableId="992444390">
    <w:abstractNumId w:val="3"/>
  </w:num>
  <w:num w:numId="3" w16cid:durableId="433209190">
    <w:abstractNumId w:val="2"/>
  </w:num>
  <w:num w:numId="4" w16cid:durableId="1390421935">
    <w:abstractNumId w:val="1"/>
  </w:num>
  <w:num w:numId="5" w16cid:durableId="1384796593">
    <w:abstractNumId w:val="0"/>
  </w:num>
  <w:num w:numId="6" w16cid:durableId="1250428144">
    <w:abstractNumId w:val="9"/>
  </w:num>
  <w:num w:numId="7" w16cid:durableId="1467896313">
    <w:abstractNumId w:val="22"/>
  </w:num>
  <w:num w:numId="8" w16cid:durableId="363941149">
    <w:abstractNumId w:val="7"/>
  </w:num>
  <w:num w:numId="9" w16cid:durableId="2013023054">
    <w:abstractNumId w:val="11"/>
  </w:num>
  <w:num w:numId="10" w16cid:durableId="1489711927">
    <w:abstractNumId w:val="6"/>
  </w:num>
  <w:num w:numId="11" w16cid:durableId="1443065710">
    <w:abstractNumId w:val="5"/>
  </w:num>
  <w:num w:numId="12" w16cid:durableId="1732072057">
    <w:abstractNumId w:val="4"/>
  </w:num>
  <w:num w:numId="13" w16cid:durableId="1729499628">
    <w:abstractNumId w:val="17"/>
  </w:num>
  <w:num w:numId="14" w16cid:durableId="535507495">
    <w:abstractNumId w:val="29"/>
  </w:num>
  <w:num w:numId="15" w16cid:durableId="1362515571">
    <w:abstractNumId w:val="10"/>
    <w:lvlOverride w:ilvl="0">
      <w:lvl w:ilvl="0">
        <w:start w:val="1"/>
        <w:numFmt w:val="bullet"/>
        <w:lvlText w:val="?"/>
        <w:legacy w:legacy="1" w:legacySpace="0" w:legacyIndent="284"/>
        <w:lvlJc w:val="left"/>
        <w:pPr>
          <w:ind w:left="1844" w:hanging="284"/>
        </w:pPr>
        <w:rPr>
          <w:rFonts w:ascii="Helv" w:hAnsi="Helv" w:hint="default"/>
        </w:rPr>
      </w:lvl>
    </w:lvlOverride>
  </w:num>
  <w:num w:numId="16" w16cid:durableId="863788752">
    <w:abstractNumId w:val="27"/>
  </w:num>
  <w:num w:numId="17" w16cid:durableId="1219128435">
    <w:abstractNumId w:val="20"/>
  </w:num>
  <w:num w:numId="18" w16cid:durableId="1057162954">
    <w:abstractNumId w:val="43"/>
  </w:num>
  <w:num w:numId="19" w16cid:durableId="1767192424">
    <w:abstractNumId w:val="38"/>
  </w:num>
  <w:num w:numId="20" w16cid:durableId="2013214746">
    <w:abstractNumId w:val="36"/>
  </w:num>
  <w:num w:numId="21" w16cid:durableId="1279024997">
    <w:abstractNumId w:val="21"/>
  </w:num>
  <w:num w:numId="22" w16cid:durableId="813377973">
    <w:abstractNumId w:val="30"/>
  </w:num>
  <w:num w:numId="23" w16cid:durableId="1711493074">
    <w:abstractNumId w:val="37"/>
  </w:num>
  <w:num w:numId="24" w16cid:durableId="406224344">
    <w:abstractNumId w:val="12"/>
  </w:num>
  <w:num w:numId="25" w16cid:durableId="1358654255">
    <w:abstractNumId w:val="44"/>
  </w:num>
  <w:num w:numId="26" w16cid:durableId="2076469132">
    <w:abstractNumId w:val="31"/>
  </w:num>
  <w:num w:numId="27" w16cid:durableId="1967657824">
    <w:abstractNumId w:val="22"/>
  </w:num>
  <w:num w:numId="28" w16cid:durableId="354886854">
    <w:abstractNumId w:val="26"/>
  </w:num>
  <w:num w:numId="29" w16cid:durableId="770129275">
    <w:abstractNumId w:val="34"/>
  </w:num>
  <w:num w:numId="30" w16cid:durableId="1588031568">
    <w:abstractNumId w:val="28"/>
  </w:num>
  <w:num w:numId="31" w16cid:durableId="1075662096">
    <w:abstractNumId w:val="18"/>
  </w:num>
  <w:num w:numId="32" w16cid:durableId="961152061">
    <w:abstractNumId w:val="40"/>
  </w:num>
  <w:num w:numId="33" w16cid:durableId="186982698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31465318">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52457343">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557782836">
    <w:abstractNumId w:val="4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532064273">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419255066">
    <w:abstractNumId w:val="23"/>
  </w:num>
  <w:num w:numId="39" w16cid:durableId="1178160269">
    <w:abstractNumId w:val="35"/>
  </w:num>
  <w:num w:numId="40" w16cid:durableId="1120493219">
    <w:abstractNumId w:val="25"/>
    <w:lvlOverride w:ilvl="0"/>
    <w:lvlOverride w:ilvl="1">
      <w:startOverride w:val="1"/>
    </w:lvlOverride>
    <w:lvlOverride w:ilvl="2"/>
    <w:lvlOverride w:ilvl="3"/>
    <w:lvlOverride w:ilvl="4"/>
    <w:lvlOverride w:ilvl="5"/>
    <w:lvlOverride w:ilvl="6"/>
    <w:lvlOverride w:ilvl="7"/>
    <w:lvlOverride w:ilvl="8"/>
  </w:num>
  <w:num w:numId="41" w16cid:durableId="47646227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341008831">
    <w:abstractNumId w:val="19"/>
  </w:num>
  <w:num w:numId="43" w16cid:durableId="155072613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362171157">
    <w:abstractNumId w:val="45"/>
  </w:num>
  <w:num w:numId="45" w16cid:durableId="1808812005">
    <w:abstractNumId w:val="16"/>
  </w:num>
  <w:num w:numId="46" w16cid:durableId="1466434482">
    <w:abstractNumId w:val="15"/>
  </w:num>
  <w:num w:numId="47" w16cid:durableId="2074303683">
    <w:abstractNumId w:val="42"/>
  </w:num>
  <w:num w:numId="48" w16cid:durableId="165525566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F6A"/>
    <w:rsid w:val="000010DA"/>
    <w:rsid w:val="00003004"/>
    <w:rsid w:val="00004256"/>
    <w:rsid w:val="00004417"/>
    <w:rsid w:val="00004AFE"/>
    <w:rsid w:val="000051CD"/>
    <w:rsid w:val="00005908"/>
    <w:rsid w:val="00007296"/>
    <w:rsid w:val="00007619"/>
    <w:rsid w:val="000109FD"/>
    <w:rsid w:val="000118DB"/>
    <w:rsid w:val="000119E3"/>
    <w:rsid w:val="000122C4"/>
    <w:rsid w:val="00012A9E"/>
    <w:rsid w:val="0001364F"/>
    <w:rsid w:val="000141F0"/>
    <w:rsid w:val="00016457"/>
    <w:rsid w:val="00016939"/>
    <w:rsid w:val="00016A1D"/>
    <w:rsid w:val="000200A2"/>
    <w:rsid w:val="0002049B"/>
    <w:rsid w:val="000244A1"/>
    <w:rsid w:val="000249A2"/>
    <w:rsid w:val="00025BFC"/>
    <w:rsid w:val="00030295"/>
    <w:rsid w:val="00030763"/>
    <w:rsid w:val="000315CD"/>
    <w:rsid w:val="0003216D"/>
    <w:rsid w:val="00033542"/>
    <w:rsid w:val="00035A89"/>
    <w:rsid w:val="00036937"/>
    <w:rsid w:val="00037132"/>
    <w:rsid w:val="000401CD"/>
    <w:rsid w:val="000418AD"/>
    <w:rsid w:val="0004208F"/>
    <w:rsid w:val="000422E8"/>
    <w:rsid w:val="00042B17"/>
    <w:rsid w:val="000432D1"/>
    <w:rsid w:val="00044280"/>
    <w:rsid w:val="00044FFD"/>
    <w:rsid w:val="000463FF"/>
    <w:rsid w:val="000520D4"/>
    <w:rsid w:val="000529B2"/>
    <w:rsid w:val="00052C59"/>
    <w:rsid w:val="00052E6B"/>
    <w:rsid w:val="00055B6D"/>
    <w:rsid w:val="00060412"/>
    <w:rsid w:val="00062330"/>
    <w:rsid w:val="0006347F"/>
    <w:rsid w:val="00064CF8"/>
    <w:rsid w:val="000701F3"/>
    <w:rsid w:val="00071938"/>
    <w:rsid w:val="000740F3"/>
    <w:rsid w:val="00074F57"/>
    <w:rsid w:val="00075436"/>
    <w:rsid w:val="00077618"/>
    <w:rsid w:val="00082551"/>
    <w:rsid w:val="000825DF"/>
    <w:rsid w:val="00084493"/>
    <w:rsid w:val="00084AEC"/>
    <w:rsid w:val="00084C03"/>
    <w:rsid w:val="0008595B"/>
    <w:rsid w:val="00085D81"/>
    <w:rsid w:val="00087221"/>
    <w:rsid w:val="0008739C"/>
    <w:rsid w:val="0008746C"/>
    <w:rsid w:val="00090045"/>
    <w:rsid w:val="0009252C"/>
    <w:rsid w:val="00092DDE"/>
    <w:rsid w:val="000936C9"/>
    <w:rsid w:val="00094F5B"/>
    <w:rsid w:val="0009633C"/>
    <w:rsid w:val="0009737E"/>
    <w:rsid w:val="000A08CF"/>
    <w:rsid w:val="000A0C6E"/>
    <w:rsid w:val="000A159D"/>
    <w:rsid w:val="000A2385"/>
    <w:rsid w:val="000A3D2D"/>
    <w:rsid w:val="000A5C8B"/>
    <w:rsid w:val="000A5EF0"/>
    <w:rsid w:val="000A6BE7"/>
    <w:rsid w:val="000B053A"/>
    <w:rsid w:val="000B30BC"/>
    <w:rsid w:val="000B47F2"/>
    <w:rsid w:val="000B62BA"/>
    <w:rsid w:val="000B7B11"/>
    <w:rsid w:val="000C0082"/>
    <w:rsid w:val="000C102F"/>
    <w:rsid w:val="000C2D4E"/>
    <w:rsid w:val="000C6F4B"/>
    <w:rsid w:val="000D0ACE"/>
    <w:rsid w:val="000D0BDA"/>
    <w:rsid w:val="000D27B8"/>
    <w:rsid w:val="000D2D9F"/>
    <w:rsid w:val="000D2E2A"/>
    <w:rsid w:val="000D4128"/>
    <w:rsid w:val="000D5099"/>
    <w:rsid w:val="000D586D"/>
    <w:rsid w:val="000D62AB"/>
    <w:rsid w:val="000D648F"/>
    <w:rsid w:val="000E1825"/>
    <w:rsid w:val="000E26C4"/>
    <w:rsid w:val="000E315D"/>
    <w:rsid w:val="000E4008"/>
    <w:rsid w:val="000E444A"/>
    <w:rsid w:val="000E7E4D"/>
    <w:rsid w:val="000F27C8"/>
    <w:rsid w:val="000F4493"/>
    <w:rsid w:val="000F4C0F"/>
    <w:rsid w:val="000F56B6"/>
    <w:rsid w:val="000F7066"/>
    <w:rsid w:val="00101D24"/>
    <w:rsid w:val="00104678"/>
    <w:rsid w:val="0010544B"/>
    <w:rsid w:val="00110396"/>
    <w:rsid w:val="00110D11"/>
    <w:rsid w:val="00111570"/>
    <w:rsid w:val="001132AB"/>
    <w:rsid w:val="00114405"/>
    <w:rsid w:val="00115AD4"/>
    <w:rsid w:val="00116DC5"/>
    <w:rsid w:val="001172B8"/>
    <w:rsid w:val="001172C2"/>
    <w:rsid w:val="0012065F"/>
    <w:rsid w:val="001208C5"/>
    <w:rsid w:val="00126835"/>
    <w:rsid w:val="00126D21"/>
    <w:rsid w:val="00134334"/>
    <w:rsid w:val="00135751"/>
    <w:rsid w:val="00135B77"/>
    <w:rsid w:val="001369DA"/>
    <w:rsid w:val="00136B15"/>
    <w:rsid w:val="00136CB1"/>
    <w:rsid w:val="001408D1"/>
    <w:rsid w:val="00142772"/>
    <w:rsid w:val="001429B6"/>
    <w:rsid w:val="00151844"/>
    <w:rsid w:val="001527C5"/>
    <w:rsid w:val="00155E6D"/>
    <w:rsid w:val="00155E86"/>
    <w:rsid w:val="00156317"/>
    <w:rsid w:val="001571CC"/>
    <w:rsid w:val="001613FE"/>
    <w:rsid w:val="00162906"/>
    <w:rsid w:val="00162BDC"/>
    <w:rsid w:val="00162F6F"/>
    <w:rsid w:val="00164C93"/>
    <w:rsid w:val="001657C9"/>
    <w:rsid w:val="001669C1"/>
    <w:rsid w:val="00166B7F"/>
    <w:rsid w:val="00167019"/>
    <w:rsid w:val="00170922"/>
    <w:rsid w:val="00173356"/>
    <w:rsid w:val="00176712"/>
    <w:rsid w:val="00180411"/>
    <w:rsid w:val="00182033"/>
    <w:rsid w:val="001852EF"/>
    <w:rsid w:val="00186EDD"/>
    <w:rsid w:val="00187C47"/>
    <w:rsid w:val="00187FE2"/>
    <w:rsid w:val="001931E4"/>
    <w:rsid w:val="00193506"/>
    <w:rsid w:val="00193943"/>
    <w:rsid w:val="00193D49"/>
    <w:rsid w:val="0019498A"/>
    <w:rsid w:val="00194ED1"/>
    <w:rsid w:val="00195C8B"/>
    <w:rsid w:val="001A5D0B"/>
    <w:rsid w:val="001A6749"/>
    <w:rsid w:val="001B0D10"/>
    <w:rsid w:val="001B1814"/>
    <w:rsid w:val="001B38DF"/>
    <w:rsid w:val="001B47C5"/>
    <w:rsid w:val="001B6592"/>
    <w:rsid w:val="001C0A1C"/>
    <w:rsid w:val="001C226E"/>
    <w:rsid w:val="001C300B"/>
    <w:rsid w:val="001C30B2"/>
    <w:rsid w:val="001C32BD"/>
    <w:rsid w:val="001C3DB3"/>
    <w:rsid w:val="001C5EFC"/>
    <w:rsid w:val="001D1E70"/>
    <w:rsid w:val="001D23FA"/>
    <w:rsid w:val="001D3731"/>
    <w:rsid w:val="001D3E04"/>
    <w:rsid w:val="001D5017"/>
    <w:rsid w:val="001E42DE"/>
    <w:rsid w:val="001E4338"/>
    <w:rsid w:val="001E674F"/>
    <w:rsid w:val="001F0C32"/>
    <w:rsid w:val="001F2969"/>
    <w:rsid w:val="001F2F27"/>
    <w:rsid w:val="001F3FD1"/>
    <w:rsid w:val="001F43B5"/>
    <w:rsid w:val="00201754"/>
    <w:rsid w:val="002048E0"/>
    <w:rsid w:val="00206E4B"/>
    <w:rsid w:val="00207D40"/>
    <w:rsid w:val="002122A4"/>
    <w:rsid w:val="002126F8"/>
    <w:rsid w:val="00213CC5"/>
    <w:rsid w:val="00220B83"/>
    <w:rsid w:val="00221115"/>
    <w:rsid w:val="00221302"/>
    <w:rsid w:val="00222C21"/>
    <w:rsid w:val="00224423"/>
    <w:rsid w:val="002260FA"/>
    <w:rsid w:val="0022649E"/>
    <w:rsid w:val="0023082B"/>
    <w:rsid w:val="00230973"/>
    <w:rsid w:val="002315DB"/>
    <w:rsid w:val="00234D6E"/>
    <w:rsid w:val="002357A0"/>
    <w:rsid w:val="00245C5F"/>
    <w:rsid w:val="00246932"/>
    <w:rsid w:val="00246AE4"/>
    <w:rsid w:val="00246D6D"/>
    <w:rsid w:val="00247BE7"/>
    <w:rsid w:val="00252B6A"/>
    <w:rsid w:val="00253AC3"/>
    <w:rsid w:val="00253EE8"/>
    <w:rsid w:val="0025478B"/>
    <w:rsid w:val="002556CB"/>
    <w:rsid w:val="0025598E"/>
    <w:rsid w:val="00255FB5"/>
    <w:rsid w:val="00257DEE"/>
    <w:rsid w:val="002604DF"/>
    <w:rsid w:val="00260F87"/>
    <w:rsid w:val="00261D14"/>
    <w:rsid w:val="00265B6A"/>
    <w:rsid w:val="00265BC5"/>
    <w:rsid w:val="00265FB9"/>
    <w:rsid w:val="002700CB"/>
    <w:rsid w:val="002700E2"/>
    <w:rsid w:val="00273A49"/>
    <w:rsid w:val="00273ED1"/>
    <w:rsid w:val="00273EF3"/>
    <w:rsid w:val="00275075"/>
    <w:rsid w:val="00281A8F"/>
    <w:rsid w:val="002855D3"/>
    <w:rsid w:val="00287A3F"/>
    <w:rsid w:val="00290271"/>
    <w:rsid w:val="002931B1"/>
    <w:rsid w:val="0029401C"/>
    <w:rsid w:val="00294CD1"/>
    <w:rsid w:val="00296AF5"/>
    <w:rsid w:val="00296DDB"/>
    <w:rsid w:val="00297A38"/>
    <w:rsid w:val="002A07C7"/>
    <w:rsid w:val="002A085A"/>
    <w:rsid w:val="002A0EBA"/>
    <w:rsid w:val="002A1044"/>
    <w:rsid w:val="002A217F"/>
    <w:rsid w:val="002A71FF"/>
    <w:rsid w:val="002A77E4"/>
    <w:rsid w:val="002A7D33"/>
    <w:rsid w:val="002B0278"/>
    <w:rsid w:val="002B0BB2"/>
    <w:rsid w:val="002B24E2"/>
    <w:rsid w:val="002B27EE"/>
    <w:rsid w:val="002B5DBB"/>
    <w:rsid w:val="002B6F25"/>
    <w:rsid w:val="002C0FBE"/>
    <w:rsid w:val="002C2305"/>
    <w:rsid w:val="002C5A4C"/>
    <w:rsid w:val="002C6215"/>
    <w:rsid w:val="002C6B89"/>
    <w:rsid w:val="002D140C"/>
    <w:rsid w:val="002D5EF1"/>
    <w:rsid w:val="002D64CC"/>
    <w:rsid w:val="002D6577"/>
    <w:rsid w:val="002E2676"/>
    <w:rsid w:val="002E26EB"/>
    <w:rsid w:val="002E4CDB"/>
    <w:rsid w:val="002E641E"/>
    <w:rsid w:val="002E7B29"/>
    <w:rsid w:val="002F19F5"/>
    <w:rsid w:val="002F2C93"/>
    <w:rsid w:val="002F322E"/>
    <w:rsid w:val="002F4B79"/>
    <w:rsid w:val="002F5ABE"/>
    <w:rsid w:val="002F5DD1"/>
    <w:rsid w:val="002F7C6D"/>
    <w:rsid w:val="0030013F"/>
    <w:rsid w:val="00300C9F"/>
    <w:rsid w:val="00304387"/>
    <w:rsid w:val="00305605"/>
    <w:rsid w:val="0030708F"/>
    <w:rsid w:val="00307124"/>
    <w:rsid w:val="003119C7"/>
    <w:rsid w:val="0031209D"/>
    <w:rsid w:val="003123B3"/>
    <w:rsid w:val="00314B69"/>
    <w:rsid w:val="003151AB"/>
    <w:rsid w:val="0031571B"/>
    <w:rsid w:val="00315A9C"/>
    <w:rsid w:val="00316A75"/>
    <w:rsid w:val="00316B57"/>
    <w:rsid w:val="00320D48"/>
    <w:rsid w:val="003210D3"/>
    <w:rsid w:val="0032298F"/>
    <w:rsid w:val="003245D5"/>
    <w:rsid w:val="0033047A"/>
    <w:rsid w:val="0033088D"/>
    <w:rsid w:val="00331E0F"/>
    <w:rsid w:val="00331ED3"/>
    <w:rsid w:val="00332AED"/>
    <w:rsid w:val="00333257"/>
    <w:rsid w:val="0033381A"/>
    <w:rsid w:val="00334DDF"/>
    <w:rsid w:val="00335507"/>
    <w:rsid w:val="0033664C"/>
    <w:rsid w:val="0034020A"/>
    <w:rsid w:val="0034072D"/>
    <w:rsid w:val="00341F1A"/>
    <w:rsid w:val="0034407E"/>
    <w:rsid w:val="00344F92"/>
    <w:rsid w:val="0034505D"/>
    <w:rsid w:val="00345128"/>
    <w:rsid w:val="00345221"/>
    <w:rsid w:val="00345EA0"/>
    <w:rsid w:val="00347DE9"/>
    <w:rsid w:val="00351AFB"/>
    <w:rsid w:val="003527BA"/>
    <w:rsid w:val="00352AF0"/>
    <w:rsid w:val="00355976"/>
    <w:rsid w:val="00356344"/>
    <w:rsid w:val="003573C5"/>
    <w:rsid w:val="00364C61"/>
    <w:rsid w:val="0037223A"/>
    <w:rsid w:val="003724FC"/>
    <w:rsid w:val="00372BA2"/>
    <w:rsid w:val="003740EC"/>
    <w:rsid w:val="00376CF9"/>
    <w:rsid w:val="0038065F"/>
    <w:rsid w:val="0038107D"/>
    <w:rsid w:val="00381B7A"/>
    <w:rsid w:val="00382804"/>
    <w:rsid w:val="00383827"/>
    <w:rsid w:val="00384D03"/>
    <w:rsid w:val="00390002"/>
    <w:rsid w:val="003922AA"/>
    <w:rsid w:val="0039301F"/>
    <w:rsid w:val="00395F90"/>
    <w:rsid w:val="003A0295"/>
    <w:rsid w:val="003A1FA5"/>
    <w:rsid w:val="003A5412"/>
    <w:rsid w:val="003A5E12"/>
    <w:rsid w:val="003A6C28"/>
    <w:rsid w:val="003A6CA8"/>
    <w:rsid w:val="003B09C4"/>
    <w:rsid w:val="003B1FF2"/>
    <w:rsid w:val="003B21DD"/>
    <w:rsid w:val="003B34EB"/>
    <w:rsid w:val="003B678B"/>
    <w:rsid w:val="003B78BE"/>
    <w:rsid w:val="003C08B8"/>
    <w:rsid w:val="003C2B54"/>
    <w:rsid w:val="003C3359"/>
    <w:rsid w:val="003C4C89"/>
    <w:rsid w:val="003C5257"/>
    <w:rsid w:val="003C678A"/>
    <w:rsid w:val="003C78FA"/>
    <w:rsid w:val="003C7E94"/>
    <w:rsid w:val="003D0E56"/>
    <w:rsid w:val="003D2B5A"/>
    <w:rsid w:val="003D2DD5"/>
    <w:rsid w:val="003D2DEC"/>
    <w:rsid w:val="003D3E59"/>
    <w:rsid w:val="003D573F"/>
    <w:rsid w:val="003D62B4"/>
    <w:rsid w:val="003D7824"/>
    <w:rsid w:val="003E0729"/>
    <w:rsid w:val="003E113B"/>
    <w:rsid w:val="003E1334"/>
    <w:rsid w:val="003E3913"/>
    <w:rsid w:val="003E5B52"/>
    <w:rsid w:val="003F13D0"/>
    <w:rsid w:val="003F2F74"/>
    <w:rsid w:val="003F3EE4"/>
    <w:rsid w:val="003F4070"/>
    <w:rsid w:val="003F631E"/>
    <w:rsid w:val="003F63D7"/>
    <w:rsid w:val="003F77C6"/>
    <w:rsid w:val="004012B5"/>
    <w:rsid w:val="004016DF"/>
    <w:rsid w:val="00401D1B"/>
    <w:rsid w:val="0040280A"/>
    <w:rsid w:val="00403DB0"/>
    <w:rsid w:val="00404242"/>
    <w:rsid w:val="0040489E"/>
    <w:rsid w:val="00404DBA"/>
    <w:rsid w:val="004052FB"/>
    <w:rsid w:val="00405EA4"/>
    <w:rsid w:val="004061E8"/>
    <w:rsid w:val="00407296"/>
    <w:rsid w:val="0041029A"/>
    <w:rsid w:val="00410441"/>
    <w:rsid w:val="00411CB8"/>
    <w:rsid w:val="00412934"/>
    <w:rsid w:val="00412F72"/>
    <w:rsid w:val="00413E01"/>
    <w:rsid w:val="00416E03"/>
    <w:rsid w:val="00417045"/>
    <w:rsid w:val="00423A95"/>
    <w:rsid w:val="0042427F"/>
    <w:rsid w:val="00425281"/>
    <w:rsid w:val="00426820"/>
    <w:rsid w:val="00427954"/>
    <w:rsid w:val="00430ADD"/>
    <w:rsid w:val="00432096"/>
    <w:rsid w:val="004321FB"/>
    <w:rsid w:val="004345C8"/>
    <w:rsid w:val="00434A30"/>
    <w:rsid w:val="004359F1"/>
    <w:rsid w:val="0043620D"/>
    <w:rsid w:val="004364F3"/>
    <w:rsid w:val="0043696A"/>
    <w:rsid w:val="004370E5"/>
    <w:rsid w:val="0044495F"/>
    <w:rsid w:val="00444FAE"/>
    <w:rsid w:val="0044733E"/>
    <w:rsid w:val="00450253"/>
    <w:rsid w:val="004514CA"/>
    <w:rsid w:val="00452ADB"/>
    <w:rsid w:val="0045397D"/>
    <w:rsid w:val="00454136"/>
    <w:rsid w:val="004545E6"/>
    <w:rsid w:val="00454E9B"/>
    <w:rsid w:val="004556A3"/>
    <w:rsid w:val="00456334"/>
    <w:rsid w:val="00457FD0"/>
    <w:rsid w:val="00460AB7"/>
    <w:rsid w:val="00460E60"/>
    <w:rsid w:val="004621C8"/>
    <w:rsid w:val="004631B0"/>
    <w:rsid w:val="00463A73"/>
    <w:rsid w:val="00463B24"/>
    <w:rsid w:val="0046684A"/>
    <w:rsid w:val="00466ADC"/>
    <w:rsid w:val="00466B91"/>
    <w:rsid w:val="00466F45"/>
    <w:rsid w:val="004679C4"/>
    <w:rsid w:val="00467D33"/>
    <w:rsid w:val="00471CB5"/>
    <w:rsid w:val="00471D90"/>
    <w:rsid w:val="0047385D"/>
    <w:rsid w:val="0048229C"/>
    <w:rsid w:val="0048607C"/>
    <w:rsid w:val="0048728C"/>
    <w:rsid w:val="00487F3A"/>
    <w:rsid w:val="00491519"/>
    <w:rsid w:val="0049258E"/>
    <w:rsid w:val="00494BBF"/>
    <w:rsid w:val="00494FC1"/>
    <w:rsid w:val="004964C1"/>
    <w:rsid w:val="00496E42"/>
    <w:rsid w:val="004A2B80"/>
    <w:rsid w:val="004A31FA"/>
    <w:rsid w:val="004A54E8"/>
    <w:rsid w:val="004A58B8"/>
    <w:rsid w:val="004A655A"/>
    <w:rsid w:val="004A6693"/>
    <w:rsid w:val="004A6B96"/>
    <w:rsid w:val="004B0591"/>
    <w:rsid w:val="004B12E9"/>
    <w:rsid w:val="004B2128"/>
    <w:rsid w:val="004B2546"/>
    <w:rsid w:val="004B2722"/>
    <w:rsid w:val="004B38EB"/>
    <w:rsid w:val="004B5AC3"/>
    <w:rsid w:val="004B63B1"/>
    <w:rsid w:val="004B736C"/>
    <w:rsid w:val="004C1B4F"/>
    <w:rsid w:val="004C3549"/>
    <w:rsid w:val="004C4464"/>
    <w:rsid w:val="004C5647"/>
    <w:rsid w:val="004C57A5"/>
    <w:rsid w:val="004C6AC3"/>
    <w:rsid w:val="004D05FE"/>
    <w:rsid w:val="004D38A2"/>
    <w:rsid w:val="004D3D2E"/>
    <w:rsid w:val="004D4224"/>
    <w:rsid w:val="004D4794"/>
    <w:rsid w:val="004D51B4"/>
    <w:rsid w:val="004D67C1"/>
    <w:rsid w:val="004D7457"/>
    <w:rsid w:val="004D757C"/>
    <w:rsid w:val="004E280A"/>
    <w:rsid w:val="004E319E"/>
    <w:rsid w:val="004E456F"/>
    <w:rsid w:val="004E5DF4"/>
    <w:rsid w:val="004E6FCA"/>
    <w:rsid w:val="004F2397"/>
    <w:rsid w:val="005004C4"/>
    <w:rsid w:val="00503BCF"/>
    <w:rsid w:val="00504B9F"/>
    <w:rsid w:val="00506661"/>
    <w:rsid w:val="00507E21"/>
    <w:rsid w:val="00510194"/>
    <w:rsid w:val="0051023D"/>
    <w:rsid w:val="00511305"/>
    <w:rsid w:val="00511A3C"/>
    <w:rsid w:val="00511D1E"/>
    <w:rsid w:val="005171C6"/>
    <w:rsid w:val="00517BB7"/>
    <w:rsid w:val="005206F0"/>
    <w:rsid w:val="005213A5"/>
    <w:rsid w:val="00523AB7"/>
    <w:rsid w:val="005255FA"/>
    <w:rsid w:val="005332AF"/>
    <w:rsid w:val="005340C2"/>
    <w:rsid w:val="005349EA"/>
    <w:rsid w:val="00534F73"/>
    <w:rsid w:val="00540510"/>
    <w:rsid w:val="00545CF1"/>
    <w:rsid w:val="0055067F"/>
    <w:rsid w:val="005523D1"/>
    <w:rsid w:val="00552F6F"/>
    <w:rsid w:val="00552FD0"/>
    <w:rsid w:val="005539EC"/>
    <w:rsid w:val="00554978"/>
    <w:rsid w:val="005549AD"/>
    <w:rsid w:val="00555778"/>
    <w:rsid w:val="00556671"/>
    <w:rsid w:val="005573D5"/>
    <w:rsid w:val="0056080D"/>
    <w:rsid w:val="00560983"/>
    <w:rsid w:val="00562357"/>
    <w:rsid w:val="005655FA"/>
    <w:rsid w:val="00565F22"/>
    <w:rsid w:val="00566E77"/>
    <w:rsid w:val="005707FC"/>
    <w:rsid w:val="00570FD0"/>
    <w:rsid w:val="0057110C"/>
    <w:rsid w:val="005718BB"/>
    <w:rsid w:val="00572A41"/>
    <w:rsid w:val="00572C04"/>
    <w:rsid w:val="00573A68"/>
    <w:rsid w:val="005743F9"/>
    <w:rsid w:val="0057674C"/>
    <w:rsid w:val="00576F02"/>
    <w:rsid w:val="005771C8"/>
    <w:rsid w:val="00581818"/>
    <w:rsid w:val="005826B5"/>
    <w:rsid w:val="0058398F"/>
    <w:rsid w:val="005848E4"/>
    <w:rsid w:val="00584D03"/>
    <w:rsid w:val="0058514F"/>
    <w:rsid w:val="00585B53"/>
    <w:rsid w:val="00586F19"/>
    <w:rsid w:val="00587105"/>
    <w:rsid w:val="005877C1"/>
    <w:rsid w:val="005911DF"/>
    <w:rsid w:val="00594436"/>
    <w:rsid w:val="00594A09"/>
    <w:rsid w:val="00595037"/>
    <w:rsid w:val="00596A2F"/>
    <w:rsid w:val="00596AE3"/>
    <w:rsid w:val="005A0F18"/>
    <w:rsid w:val="005A126F"/>
    <w:rsid w:val="005A1DD1"/>
    <w:rsid w:val="005A48B6"/>
    <w:rsid w:val="005A4F88"/>
    <w:rsid w:val="005A54FB"/>
    <w:rsid w:val="005A69A7"/>
    <w:rsid w:val="005B10BF"/>
    <w:rsid w:val="005B2643"/>
    <w:rsid w:val="005B3D41"/>
    <w:rsid w:val="005B3F71"/>
    <w:rsid w:val="005B4EC5"/>
    <w:rsid w:val="005B543E"/>
    <w:rsid w:val="005B6F49"/>
    <w:rsid w:val="005C01EA"/>
    <w:rsid w:val="005C0B52"/>
    <w:rsid w:val="005C1DB0"/>
    <w:rsid w:val="005C32F8"/>
    <w:rsid w:val="005C63E8"/>
    <w:rsid w:val="005C6ECC"/>
    <w:rsid w:val="005D00C7"/>
    <w:rsid w:val="005D0FD0"/>
    <w:rsid w:val="005D2EF2"/>
    <w:rsid w:val="005D341E"/>
    <w:rsid w:val="005D3F4C"/>
    <w:rsid w:val="005D4D28"/>
    <w:rsid w:val="005D651C"/>
    <w:rsid w:val="005D7851"/>
    <w:rsid w:val="005D7AEA"/>
    <w:rsid w:val="005E0550"/>
    <w:rsid w:val="005E0CED"/>
    <w:rsid w:val="005E1E54"/>
    <w:rsid w:val="005E221F"/>
    <w:rsid w:val="005E2675"/>
    <w:rsid w:val="005E28FF"/>
    <w:rsid w:val="005E307F"/>
    <w:rsid w:val="005E3A8A"/>
    <w:rsid w:val="005E3AED"/>
    <w:rsid w:val="005E68FB"/>
    <w:rsid w:val="005F07AF"/>
    <w:rsid w:val="005F0EBB"/>
    <w:rsid w:val="005F2C2C"/>
    <w:rsid w:val="005F3285"/>
    <w:rsid w:val="005F4B0F"/>
    <w:rsid w:val="005F76D1"/>
    <w:rsid w:val="006003D2"/>
    <w:rsid w:val="00600506"/>
    <w:rsid w:val="00600883"/>
    <w:rsid w:val="00601BCA"/>
    <w:rsid w:val="00601ECA"/>
    <w:rsid w:val="006065E4"/>
    <w:rsid w:val="006069D1"/>
    <w:rsid w:val="00607029"/>
    <w:rsid w:val="00607C72"/>
    <w:rsid w:val="00610898"/>
    <w:rsid w:val="00611FAC"/>
    <w:rsid w:val="00614A95"/>
    <w:rsid w:val="00615E19"/>
    <w:rsid w:val="0062252C"/>
    <w:rsid w:val="00624A4E"/>
    <w:rsid w:val="006265E5"/>
    <w:rsid w:val="006315A4"/>
    <w:rsid w:val="0063386A"/>
    <w:rsid w:val="00633972"/>
    <w:rsid w:val="00633B82"/>
    <w:rsid w:val="00637FB2"/>
    <w:rsid w:val="00640A92"/>
    <w:rsid w:val="0064128D"/>
    <w:rsid w:val="006415D5"/>
    <w:rsid w:val="0064239E"/>
    <w:rsid w:val="006442B9"/>
    <w:rsid w:val="00645F25"/>
    <w:rsid w:val="00650C8A"/>
    <w:rsid w:val="00651428"/>
    <w:rsid w:val="00654DFD"/>
    <w:rsid w:val="00654FD2"/>
    <w:rsid w:val="006552B0"/>
    <w:rsid w:val="0066148C"/>
    <w:rsid w:val="00662CA0"/>
    <w:rsid w:val="0066567F"/>
    <w:rsid w:val="00666C99"/>
    <w:rsid w:val="00667210"/>
    <w:rsid w:val="00670C15"/>
    <w:rsid w:val="00670DAF"/>
    <w:rsid w:val="006716D2"/>
    <w:rsid w:val="00672C63"/>
    <w:rsid w:val="00673A41"/>
    <w:rsid w:val="00674D55"/>
    <w:rsid w:val="00676BBF"/>
    <w:rsid w:val="0068075A"/>
    <w:rsid w:val="00681DD2"/>
    <w:rsid w:val="00682D69"/>
    <w:rsid w:val="00684262"/>
    <w:rsid w:val="006854A6"/>
    <w:rsid w:val="0069009E"/>
    <w:rsid w:val="00693E3B"/>
    <w:rsid w:val="00693EB1"/>
    <w:rsid w:val="006A1064"/>
    <w:rsid w:val="006A1A52"/>
    <w:rsid w:val="006A3465"/>
    <w:rsid w:val="006A4F2E"/>
    <w:rsid w:val="006A729C"/>
    <w:rsid w:val="006A780D"/>
    <w:rsid w:val="006A7CB0"/>
    <w:rsid w:val="006A7D75"/>
    <w:rsid w:val="006B13AE"/>
    <w:rsid w:val="006B2AC6"/>
    <w:rsid w:val="006B3AAD"/>
    <w:rsid w:val="006B5713"/>
    <w:rsid w:val="006B5735"/>
    <w:rsid w:val="006B57F7"/>
    <w:rsid w:val="006B6D60"/>
    <w:rsid w:val="006B7E11"/>
    <w:rsid w:val="006C0AF0"/>
    <w:rsid w:val="006C0E92"/>
    <w:rsid w:val="006C11C4"/>
    <w:rsid w:val="006C1BF2"/>
    <w:rsid w:val="006C2E3C"/>
    <w:rsid w:val="006C2F6A"/>
    <w:rsid w:val="006C38FB"/>
    <w:rsid w:val="006C5726"/>
    <w:rsid w:val="006C5885"/>
    <w:rsid w:val="006C6B52"/>
    <w:rsid w:val="006D17BF"/>
    <w:rsid w:val="006D52C3"/>
    <w:rsid w:val="006D5357"/>
    <w:rsid w:val="006D59A5"/>
    <w:rsid w:val="006E0278"/>
    <w:rsid w:val="006E1228"/>
    <w:rsid w:val="006E1E35"/>
    <w:rsid w:val="006E20CD"/>
    <w:rsid w:val="006E540F"/>
    <w:rsid w:val="006F0172"/>
    <w:rsid w:val="006F0493"/>
    <w:rsid w:val="006F11C5"/>
    <w:rsid w:val="006F2B14"/>
    <w:rsid w:val="006F63CF"/>
    <w:rsid w:val="006F6D59"/>
    <w:rsid w:val="00700926"/>
    <w:rsid w:val="00700A9B"/>
    <w:rsid w:val="00706989"/>
    <w:rsid w:val="00706A3E"/>
    <w:rsid w:val="00707B97"/>
    <w:rsid w:val="00710CC7"/>
    <w:rsid w:val="00710E63"/>
    <w:rsid w:val="007113F8"/>
    <w:rsid w:val="007126D4"/>
    <w:rsid w:val="0071375F"/>
    <w:rsid w:val="0071429A"/>
    <w:rsid w:val="00714431"/>
    <w:rsid w:val="007151B9"/>
    <w:rsid w:val="007178E8"/>
    <w:rsid w:val="00717C7C"/>
    <w:rsid w:val="00717D6C"/>
    <w:rsid w:val="0072240C"/>
    <w:rsid w:val="00722E2F"/>
    <w:rsid w:val="00724B38"/>
    <w:rsid w:val="00725FC3"/>
    <w:rsid w:val="0072718F"/>
    <w:rsid w:val="00727A2D"/>
    <w:rsid w:val="007366DF"/>
    <w:rsid w:val="0074165D"/>
    <w:rsid w:val="00741718"/>
    <w:rsid w:val="00741F9D"/>
    <w:rsid w:val="00743BE4"/>
    <w:rsid w:val="00743E0E"/>
    <w:rsid w:val="007449E4"/>
    <w:rsid w:val="00744F24"/>
    <w:rsid w:val="007455B0"/>
    <w:rsid w:val="0074574A"/>
    <w:rsid w:val="007477D2"/>
    <w:rsid w:val="00747A7F"/>
    <w:rsid w:val="00754A5D"/>
    <w:rsid w:val="0075669C"/>
    <w:rsid w:val="0075695F"/>
    <w:rsid w:val="00757A2C"/>
    <w:rsid w:val="0076023D"/>
    <w:rsid w:val="00760ABD"/>
    <w:rsid w:val="00760DA9"/>
    <w:rsid w:val="00761A11"/>
    <w:rsid w:val="00762F79"/>
    <w:rsid w:val="00763258"/>
    <w:rsid w:val="00765B97"/>
    <w:rsid w:val="00765CC2"/>
    <w:rsid w:val="00766C5A"/>
    <w:rsid w:val="00770004"/>
    <w:rsid w:val="00770832"/>
    <w:rsid w:val="00772252"/>
    <w:rsid w:val="0077231F"/>
    <w:rsid w:val="00772DD9"/>
    <w:rsid w:val="00776524"/>
    <w:rsid w:val="00777A18"/>
    <w:rsid w:val="0078072C"/>
    <w:rsid w:val="00783D0F"/>
    <w:rsid w:val="00784097"/>
    <w:rsid w:val="00784B44"/>
    <w:rsid w:val="00784DDE"/>
    <w:rsid w:val="00786190"/>
    <w:rsid w:val="00787E0B"/>
    <w:rsid w:val="00791C94"/>
    <w:rsid w:val="007920FE"/>
    <w:rsid w:val="007A08A1"/>
    <w:rsid w:val="007A17DB"/>
    <w:rsid w:val="007A2938"/>
    <w:rsid w:val="007A29E7"/>
    <w:rsid w:val="007A3459"/>
    <w:rsid w:val="007A4064"/>
    <w:rsid w:val="007A52ED"/>
    <w:rsid w:val="007A5E3E"/>
    <w:rsid w:val="007A691C"/>
    <w:rsid w:val="007A7544"/>
    <w:rsid w:val="007B08A7"/>
    <w:rsid w:val="007B283C"/>
    <w:rsid w:val="007B2E90"/>
    <w:rsid w:val="007B3832"/>
    <w:rsid w:val="007B43B5"/>
    <w:rsid w:val="007B5836"/>
    <w:rsid w:val="007B640C"/>
    <w:rsid w:val="007B6ED5"/>
    <w:rsid w:val="007B7997"/>
    <w:rsid w:val="007C0DAB"/>
    <w:rsid w:val="007C1627"/>
    <w:rsid w:val="007C26D3"/>
    <w:rsid w:val="007C3787"/>
    <w:rsid w:val="007C4025"/>
    <w:rsid w:val="007C4144"/>
    <w:rsid w:val="007C50DE"/>
    <w:rsid w:val="007C58EC"/>
    <w:rsid w:val="007C5BED"/>
    <w:rsid w:val="007C5FFE"/>
    <w:rsid w:val="007C7419"/>
    <w:rsid w:val="007D3785"/>
    <w:rsid w:val="007D406F"/>
    <w:rsid w:val="007D70BB"/>
    <w:rsid w:val="007D7ACB"/>
    <w:rsid w:val="007E21B0"/>
    <w:rsid w:val="007E5370"/>
    <w:rsid w:val="007E5CB7"/>
    <w:rsid w:val="007E6496"/>
    <w:rsid w:val="007E6C4D"/>
    <w:rsid w:val="007E6C8A"/>
    <w:rsid w:val="007E6F76"/>
    <w:rsid w:val="007F0D20"/>
    <w:rsid w:val="007F1636"/>
    <w:rsid w:val="007F355B"/>
    <w:rsid w:val="007F3D0D"/>
    <w:rsid w:val="007F5E47"/>
    <w:rsid w:val="00800269"/>
    <w:rsid w:val="00800404"/>
    <w:rsid w:val="008029B1"/>
    <w:rsid w:val="00802F38"/>
    <w:rsid w:val="00803D2B"/>
    <w:rsid w:val="008059D9"/>
    <w:rsid w:val="0080643B"/>
    <w:rsid w:val="00810CCB"/>
    <w:rsid w:val="00811BFF"/>
    <w:rsid w:val="0081208E"/>
    <w:rsid w:val="00812CB8"/>
    <w:rsid w:val="00813778"/>
    <w:rsid w:val="00816325"/>
    <w:rsid w:val="00825749"/>
    <w:rsid w:val="008304BB"/>
    <w:rsid w:val="00833DBB"/>
    <w:rsid w:val="00833FC6"/>
    <w:rsid w:val="008340CF"/>
    <w:rsid w:val="00837F35"/>
    <w:rsid w:val="00840CC7"/>
    <w:rsid w:val="00841B26"/>
    <w:rsid w:val="0084479B"/>
    <w:rsid w:val="0084509C"/>
    <w:rsid w:val="008450DF"/>
    <w:rsid w:val="00845396"/>
    <w:rsid w:val="00845920"/>
    <w:rsid w:val="00847308"/>
    <w:rsid w:val="00847478"/>
    <w:rsid w:val="0085175C"/>
    <w:rsid w:val="00851BB2"/>
    <w:rsid w:val="00852A45"/>
    <w:rsid w:val="008571EA"/>
    <w:rsid w:val="00862654"/>
    <w:rsid w:val="00865090"/>
    <w:rsid w:val="00865D7D"/>
    <w:rsid w:val="00866CFE"/>
    <w:rsid w:val="00867283"/>
    <w:rsid w:val="00867B94"/>
    <w:rsid w:val="00867D8A"/>
    <w:rsid w:val="0087107A"/>
    <w:rsid w:val="0087127A"/>
    <w:rsid w:val="00871608"/>
    <w:rsid w:val="00871EAF"/>
    <w:rsid w:val="008728D4"/>
    <w:rsid w:val="00872FBF"/>
    <w:rsid w:val="008740FC"/>
    <w:rsid w:val="0087480F"/>
    <w:rsid w:val="0087488B"/>
    <w:rsid w:val="00876228"/>
    <w:rsid w:val="0088202D"/>
    <w:rsid w:val="00882C11"/>
    <w:rsid w:val="00885507"/>
    <w:rsid w:val="008864AB"/>
    <w:rsid w:val="0088753D"/>
    <w:rsid w:val="00892532"/>
    <w:rsid w:val="00893CA0"/>
    <w:rsid w:val="00895A46"/>
    <w:rsid w:val="00896113"/>
    <w:rsid w:val="00896368"/>
    <w:rsid w:val="00896CE9"/>
    <w:rsid w:val="008973AA"/>
    <w:rsid w:val="00897BDD"/>
    <w:rsid w:val="008A5CAB"/>
    <w:rsid w:val="008A622D"/>
    <w:rsid w:val="008A7D98"/>
    <w:rsid w:val="008B09B6"/>
    <w:rsid w:val="008B19B4"/>
    <w:rsid w:val="008B1F2C"/>
    <w:rsid w:val="008B381B"/>
    <w:rsid w:val="008B4AE1"/>
    <w:rsid w:val="008B4FFB"/>
    <w:rsid w:val="008B5334"/>
    <w:rsid w:val="008B60E4"/>
    <w:rsid w:val="008B6FF3"/>
    <w:rsid w:val="008C0CB2"/>
    <w:rsid w:val="008C127F"/>
    <w:rsid w:val="008C3930"/>
    <w:rsid w:val="008C3B61"/>
    <w:rsid w:val="008C3C16"/>
    <w:rsid w:val="008C40E1"/>
    <w:rsid w:val="008C65B4"/>
    <w:rsid w:val="008C6894"/>
    <w:rsid w:val="008D103F"/>
    <w:rsid w:val="008D1812"/>
    <w:rsid w:val="008D1BEE"/>
    <w:rsid w:val="008D3072"/>
    <w:rsid w:val="008D3318"/>
    <w:rsid w:val="008D550E"/>
    <w:rsid w:val="008D5A78"/>
    <w:rsid w:val="008D7488"/>
    <w:rsid w:val="008D7F35"/>
    <w:rsid w:val="008E0777"/>
    <w:rsid w:val="008E0920"/>
    <w:rsid w:val="008E095B"/>
    <w:rsid w:val="008E2793"/>
    <w:rsid w:val="008E5F65"/>
    <w:rsid w:val="008F4BE9"/>
    <w:rsid w:val="008F5D39"/>
    <w:rsid w:val="008F7026"/>
    <w:rsid w:val="008F7D67"/>
    <w:rsid w:val="00900311"/>
    <w:rsid w:val="009004A2"/>
    <w:rsid w:val="00904C6C"/>
    <w:rsid w:val="009052EE"/>
    <w:rsid w:val="00905FC8"/>
    <w:rsid w:val="00906F70"/>
    <w:rsid w:val="00907A61"/>
    <w:rsid w:val="0091142E"/>
    <w:rsid w:val="00911E10"/>
    <w:rsid w:val="009129ED"/>
    <w:rsid w:val="00913D64"/>
    <w:rsid w:val="009155A9"/>
    <w:rsid w:val="00915746"/>
    <w:rsid w:val="009157F0"/>
    <w:rsid w:val="00916485"/>
    <w:rsid w:val="00916B21"/>
    <w:rsid w:val="00916E42"/>
    <w:rsid w:val="00917220"/>
    <w:rsid w:val="00917D3A"/>
    <w:rsid w:val="009209D0"/>
    <w:rsid w:val="00920A8D"/>
    <w:rsid w:val="00920D12"/>
    <w:rsid w:val="00923030"/>
    <w:rsid w:val="00923265"/>
    <w:rsid w:val="009259EA"/>
    <w:rsid w:val="00925BC0"/>
    <w:rsid w:val="0093085F"/>
    <w:rsid w:val="00931D69"/>
    <w:rsid w:val="00931EF7"/>
    <w:rsid w:val="00932FE8"/>
    <w:rsid w:val="00933808"/>
    <w:rsid w:val="00935865"/>
    <w:rsid w:val="009407DD"/>
    <w:rsid w:val="009419D6"/>
    <w:rsid w:val="009419F0"/>
    <w:rsid w:val="00942834"/>
    <w:rsid w:val="00942BD4"/>
    <w:rsid w:val="00943514"/>
    <w:rsid w:val="0094779F"/>
    <w:rsid w:val="009500EE"/>
    <w:rsid w:val="00950E79"/>
    <w:rsid w:val="0095110A"/>
    <w:rsid w:val="00955EA7"/>
    <w:rsid w:val="00961704"/>
    <w:rsid w:val="00965675"/>
    <w:rsid w:val="009663C6"/>
    <w:rsid w:val="009668D0"/>
    <w:rsid w:val="00967FC5"/>
    <w:rsid w:val="009715E6"/>
    <w:rsid w:val="00971C2F"/>
    <w:rsid w:val="00972AC5"/>
    <w:rsid w:val="009736ED"/>
    <w:rsid w:val="00974F21"/>
    <w:rsid w:val="00982D07"/>
    <w:rsid w:val="00983817"/>
    <w:rsid w:val="009860FE"/>
    <w:rsid w:val="0098683C"/>
    <w:rsid w:val="00986A0B"/>
    <w:rsid w:val="00986A55"/>
    <w:rsid w:val="009872A4"/>
    <w:rsid w:val="0098764A"/>
    <w:rsid w:val="00987A4F"/>
    <w:rsid w:val="009902CA"/>
    <w:rsid w:val="00990515"/>
    <w:rsid w:val="00992B01"/>
    <w:rsid w:val="00993E06"/>
    <w:rsid w:val="00996EDC"/>
    <w:rsid w:val="00997459"/>
    <w:rsid w:val="009A0CBF"/>
    <w:rsid w:val="009A12D3"/>
    <w:rsid w:val="009A2764"/>
    <w:rsid w:val="009A4006"/>
    <w:rsid w:val="009A69FE"/>
    <w:rsid w:val="009A7C67"/>
    <w:rsid w:val="009B03E6"/>
    <w:rsid w:val="009B3C06"/>
    <w:rsid w:val="009B3D43"/>
    <w:rsid w:val="009B3FCA"/>
    <w:rsid w:val="009B472F"/>
    <w:rsid w:val="009B4E3F"/>
    <w:rsid w:val="009B582C"/>
    <w:rsid w:val="009B71D5"/>
    <w:rsid w:val="009C0069"/>
    <w:rsid w:val="009C0A1C"/>
    <w:rsid w:val="009C347D"/>
    <w:rsid w:val="009C3AE8"/>
    <w:rsid w:val="009C3CF9"/>
    <w:rsid w:val="009C4540"/>
    <w:rsid w:val="009C4775"/>
    <w:rsid w:val="009C4CAE"/>
    <w:rsid w:val="009C639C"/>
    <w:rsid w:val="009C7192"/>
    <w:rsid w:val="009C7253"/>
    <w:rsid w:val="009D000B"/>
    <w:rsid w:val="009D0F26"/>
    <w:rsid w:val="009D139A"/>
    <w:rsid w:val="009D25A6"/>
    <w:rsid w:val="009D45AA"/>
    <w:rsid w:val="009D62E0"/>
    <w:rsid w:val="009D6917"/>
    <w:rsid w:val="009E199D"/>
    <w:rsid w:val="009E283C"/>
    <w:rsid w:val="009E3BB1"/>
    <w:rsid w:val="009E3F89"/>
    <w:rsid w:val="009E46FF"/>
    <w:rsid w:val="009E54ED"/>
    <w:rsid w:val="009F06F1"/>
    <w:rsid w:val="009F150C"/>
    <w:rsid w:val="009F43A8"/>
    <w:rsid w:val="009F4D4E"/>
    <w:rsid w:val="009F502F"/>
    <w:rsid w:val="009F64BE"/>
    <w:rsid w:val="00A0355C"/>
    <w:rsid w:val="00A0360B"/>
    <w:rsid w:val="00A03B04"/>
    <w:rsid w:val="00A04405"/>
    <w:rsid w:val="00A044EA"/>
    <w:rsid w:val="00A07243"/>
    <w:rsid w:val="00A100EC"/>
    <w:rsid w:val="00A12EDC"/>
    <w:rsid w:val="00A13131"/>
    <w:rsid w:val="00A151E8"/>
    <w:rsid w:val="00A15DCA"/>
    <w:rsid w:val="00A16F3E"/>
    <w:rsid w:val="00A1758A"/>
    <w:rsid w:val="00A175B4"/>
    <w:rsid w:val="00A209FF"/>
    <w:rsid w:val="00A21024"/>
    <w:rsid w:val="00A22D64"/>
    <w:rsid w:val="00A243FC"/>
    <w:rsid w:val="00A276C8"/>
    <w:rsid w:val="00A27705"/>
    <w:rsid w:val="00A27949"/>
    <w:rsid w:val="00A27ABE"/>
    <w:rsid w:val="00A30AC0"/>
    <w:rsid w:val="00A30EE0"/>
    <w:rsid w:val="00A319E5"/>
    <w:rsid w:val="00A31F74"/>
    <w:rsid w:val="00A342B7"/>
    <w:rsid w:val="00A35118"/>
    <w:rsid w:val="00A36E3E"/>
    <w:rsid w:val="00A40872"/>
    <w:rsid w:val="00A42C6C"/>
    <w:rsid w:val="00A43D83"/>
    <w:rsid w:val="00A43DA3"/>
    <w:rsid w:val="00A475EB"/>
    <w:rsid w:val="00A47A27"/>
    <w:rsid w:val="00A47A68"/>
    <w:rsid w:val="00A52189"/>
    <w:rsid w:val="00A542C0"/>
    <w:rsid w:val="00A542CA"/>
    <w:rsid w:val="00A56775"/>
    <w:rsid w:val="00A6026E"/>
    <w:rsid w:val="00A6146C"/>
    <w:rsid w:val="00A61F03"/>
    <w:rsid w:val="00A634BB"/>
    <w:rsid w:val="00A637EA"/>
    <w:rsid w:val="00A63AEA"/>
    <w:rsid w:val="00A6400E"/>
    <w:rsid w:val="00A65D93"/>
    <w:rsid w:val="00A66CF1"/>
    <w:rsid w:val="00A70054"/>
    <w:rsid w:val="00A72A00"/>
    <w:rsid w:val="00A73893"/>
    <w:rsid w:val="00A73F65"/>
    <w:rsid w:val="00A760A5"/>
    <w:rsid w:val="00A77318"/>
    <w:rsid w:val="00A7738F"/>
    <w:rsid w:val="00A803F4"/>
    <w:rsid w:val="00A81EFE"/>
    <w:rsid w:val="00A823A9"/>
    <w:rsid w:val="00A84204"/>
    <w:rsid w:val="00A84915"/>
    <w:rsid w:val="00A900E1"/>
    <w:rsid w:val="00A90831"/>
    <w:rsid w:val="00A935C0"/>
    <w:rsid w:val="00A94324"/>
    <w:rsid w:val="00A943DA"/>
    <w:rsid w:val="00A955EA"/>
    <w:rsid w:val="00A967F9"/>
    <w:rsid w:val="00A97574"/>
    <w:rsid w:val="00A97B07"/>
    <w:rsid w:val="00AA23C7"/>
    <w:rsid w:val="00AA2C90"/>
    <w:rsid w:val="00AA3E16"/>
    <w:rsid w:val="00AA4827"/>
    <w:rsid w:val="00AA4A19"/>
    <w:rsid w:val="00AA54C5"/>
    <w:rsid w:val="00AA6B56"/>
    <w:rsid w:val="00AB1841"/>
    <w:rsid w:val="00AB490D"/>
    <w:rsid w:val="00AB68AC"/>
    <w:rsid w:val="00AB74A0"/>
    <w:rsid w:val="00AC0543"/>
    <w:rsid w:val="00AC31EB"/>
    <w:rsid w:val="00AC32CC"/>
    <w:rsid w:val="00AC57E7"/>
    <w:rsid w:val="00AC589D"/>
    <w:rsid w:val="00AC5BC4"/>
    <w:rsid w:val="00AC659A"/>
    <w:rsid w:val="00AD171E"/>
    <w:rsid w:val="00AD24D3"/>
    <w:rsid w:val="00AD2899"/>
    <w:rsid w:val="00AD2BBC"/>
    <w:rsid w:val="00AD3773"/>
    <w:rsid w:val="00AD47B8"/>
    <w:rsid w:val="00AD4D40"/>
    <w:rsid w:val="00AD5266"/>
    <w:rsid w:val="00AE0A30"/>
    <w:rsid w:val="00AE0D8D"/>
    <w:rsid w:val="00AE1180"/>
    <w:rsid w:val="00AE20C6"/>
    <w:rsid w:val="00AE26BA"/>
    <w:rsid w:val="00AE4ADC"/>
    <w:rsid w:val="00AE4BF1"/>
    <w:rsid w:val="00AE593B"/>
    <w:rsid w:val="00AE62B7"/>
    <w:rsid w:val="00AE68C8"/>
    <w:rsid w:val="00AE69F5"/>
    <w:rsid w:val="00AF0B23"/>
    <w:rsid w:val="00AF2840"/>
    <w:rsid w:val="00AF3117"/>
    <w:rsid w:val="00AF4966"/>
    <w:rsid w:val="00AF63FA"/>
    <w:rsid w:val="00AF677D"/>
    <w:rsid w:val="00AF7BDD"/>
    <w:rsid w:val="00B0135F"/>
    <w:rsid w:val="00B01888"/>
    <w:rsid w:val="00B03729"/>
    <w:rsid w:val="00B03EF9"/>
    <w:rsid w:val="00B04398"/>
    <w:rsid w:val="00B07825"/>
    <w:rsid w:val="00B07B03"/>
    <w:rsid w:val="00B11ED8"/>
    <w:rsid w:val="00B203C5"/>
    <w:rsid w:val="00B24D65"/>
    <w:rsid w:val="00B26294"/>
    <w:rsid w:val="00B26492"/>
    <w:rsid w:val="00B264C4"/>
    <w:rsid w:val="00B27848"/>
    <w:rsid w:val="00B27B6D"/>
    <w:rsid w:val="00B30080"/>
    <w:rsid w:val="00B301D0"/>
    <w:rsid w:val="00B306D9"/>
    <w:rsid w:val="00B30F2E"/>
    <w:rsid w:val="00B31835"/>
    <w:rsid w:val="00B32198"/>
    <w:rsid w:val="00B3531F"/>
    <w:rsid w:val="00B366F6"/>
    <w:rsid w:val="00B36E7A"/>
    <w:rsid w:val="00B41C40"/>
    <w:rsid w:val="00B4287E"/>
    <w:rsid w:val="00B44C6C"/>
    <w:rsid w:val="00B46F4C"/>
    <w:rsid w:val="00B470AC"/>
    <w:rsid w:val="00B4758B"/>
    <w:rsid w:val="00B55A59"/>
    <w:rsid w:val="00B60218"/>
    <w:rsid w:val="00B60A51"/>
    <w:rsid w:val="00B61470"/>
    <w:rsid w:val="00B6256D"/>
    <w:rsid w:val="00B62A51"/>
    <w:rsid w:val="00B639B2"/>
    <w:rsid w:val="00B65853"/>
    <w:rsid w:val="00B66BFA"/>
    <w:rsid w:val="00B66C72"/>
    <w:rsid w:val="00B67738"/>
    <w:rsid w:val="00B70172"/>
    <w:rsid w:val="00B701EE"/>
    <w:rsid w:val="00B707F3"/>
    <w:rsid w:val="00B714A1"/>
    <w:rsid w:val="00B73371"/>
    <w:rsid w:val="00B74A20"/>
    <w:rsid w:val="00B75858"/>
    <w:rsid w:val="00B764D3"/>
    <w:rsid w:val="00B77D70"/>
    <w:rsid w:val="00B80691"/>
    <w:rsid w:val="00B8088E"/>
    <w:rsid w:val="00B82A37"/>
    <w:rsid w:val="00B82EC1"/>
    <w:rsid w:val="00B838B7"/>
    <w:rsid w:val="00B85ECB"/>
    <w:rsid w:val="00B863DB"/>
    <w:rsid w:val="00B87119"/>
    <w:rsid w:val="00B9064F"/>
    <w:rsid w:val="00B911B9"/>
    <w:rsid w:val="00B94385"/>
    <w:rsid w:val="00B97E4D"/>
    <w:rsid w:val="00B97F8F"/>
    <w:rsid w:val="00BA1A9C"/>
    <w:rsid w:val="00BA3CDC"/>
    <w:rsid w:val="00BA7578"/>
    <w:rsid w:val="00BA79C7"/>
    <w:rsid w:val="00BA7EB5"/>
    <w:rsid w:val="00BB455C"/>
    <w:rsid w:val="00BB64AF"/>
    <w:rsid w:val="00BB6FF4"/>
    <w:rsid w:val="00BB7D52"/>
    <w:rsid w:val="00BB7E5B"/>
    <w:rsid w:val="00BC079B"/>
    <w:rsid w:val="00BC73C2"/>
    <w:rsid w:val="00BC7A47"/>
    <w:rsid w:val="00BD07F1"/>
    <w:rsid w:val="00BD14AF"/>
    <w:rsid w:val="00BD1D2A"/>
    <w:rsid w:val="00BD3A65"/>
    <w:rsid w:val="00BD53C8"/>
    <w:rsid w:val="00BE0178"/>
    <w:rsid w:val="00BE2311"/>
    <w:rsid w:val="00BE2502"/>
    <w:rsid w:val="00BE3C8F"/>
    <w:rsid w:val="00BE4DA3"/>
    <w:rsid w:val="00BE601A"/>
    <w:rsid w:val="00BE6B05"/>
    <w:rsid w:val="00BE7A03"/>
    <w:rsid w:val="00BF11AD"/>
    <w:rsid w:val="00BF1C0B"/>
    <w:rsid w:val="00BF1FA3"/>
    <w:rsid w:val="00BF284B"/>
    <w:rsid w:val="00BF295D"/>
    <w:rsid w:val="00BF4DA9"/>
    <w:rsid w:val="00BF6821"/>
    <w:rsid w:val="00BF6F4D"/>
    <w:rsid w:val="00C039E2"/>
    <w:rsid w:val="00C04084"/>
    <w:rsid w:val="00C058D8"/>
    <w:rsid w:val="00C07472"/>
    <w:rsid w:val="00C10283"/>
    <w:rsid w:val="00C10E09"/>
    <w:rsid w:val="00C11DA0"/>
    <w:rsid w:val="00C11F96"/>
    <w:rsid w:val="00C127E2"/>
    <w:rsid w:val="00C1445A"/>
    <w:rsid w:val="00C14879"/>
    <w:rsid w:val="00C15205"/>
    <w:rsid w:val="00C15812"/>
    <w:rsid w:val="00C1592B"/>
    <w:rsid w:val="00C211B5"/>
    <w:rsid w:val="00C22DE0"/>
    <w:rsid w:val="00C23A49"/>
    <w:rsid w:val="00C23E76"/>
    <w:rsid w:val="00C245E4"/>
    <w:rsid w:val="00C249BB"/>
    <w:rsid w:val="00C2523F"/>
    <w:rsid w:val="00C260EE"/>
    <w:rsid w:val="00C265F1"/>
    <w:rsid w:val="00C30956"/>
    <w:rsid w:val="00C30EDC"/>
    <w:rsid w:val="00C320CE"/>
    <w:rsid w:val="00C34D56"/>
    <w:rsid w:val="00C37931"/>
    <w:rsid w:val="00C400F8"/>
    <w:rsid w:val="00C41700"/>
    <w:rsid w:val="00C43D8D"/>
    <w:rsid w:val="00C44D68"/>
    <w:rsid w:val="00C47D6B"/>
    <w:rsid w:val="00C50175"/>
    <w:rsid w:val="00C51088"/>
    <w:rsid w:val="00C5232B"/>
    <w:rsid w:val="00C572DA"/>
    <w:rsid w:val="00C6089F"/>
    <w:rsid w:val="00C616C1"/>
    <w:rsid w:val="00C62B71"/>
    <w:rsid w:val="00C630AA"/>
    <w:rsid w:val="00C6397A"/>
    <w:rsid w:val="00C63BC3"/>
    <w:rsid w:val="00C64B45"/>
    <w:rsid w:val="00C67B69"/>
    <w:rsid w:val="00C74319"/>
    <w:rsid w:val="00C7451A"/>
    <w:rsid w:val="00C769D0"/>
    <w:rsid w:val="00C76BEA"/>
    <w:rsid w:val="00C77884"/>
    <w:rsid w:val="00C80386"/>
    <w:rsid w:val="00C81F52"/>
    <w:rsid w:val="00C86C34"/>
    <w:rsid w:val="00C907C1"/>
    <w:rsid w:val="00C90CFC"/>
    <w:rsid w:val="00C9184C"/>
    <w:rsid w:val="00C91CA6"/>
    <w:rsid w:val="00C937F1"/>
    <w:rsid w:val="00C94470"/>
    <w:rsid w:val="00C962C9"/>
    <w:rsid w:val="00CA558F"/>
    <w:rsid w:val="00CB2AC7"/>
    <w:rsid w:val="00CB4472"/>
    <w:rsid w:val="00CB4B9C"/>
    <w:rsid w:val="00CB58E8"/>
    <w:rsid w:val="00CC0376"/>
    <w:rsid w:val="00CC082E"/>
    <w:rsid w:val="00CC14E9"/>
    <w:rsid w:val="00CC19E9"/>
    <w:rsid w:val="00CC2791"/>
    <w:rsid w:val="00CC2FE2"/>
    <w:rsid w:val="00CC3F2D"/>
    <w:rsid w:val="00CC56C7"/>
    <w:rsid w:val="00CC63B3"/>
    <w:rsid w:val="00CC6815"/>
    <w:rsid w:val="00CC7369"/>
    <w:rsid w:val="00CC7A7D"/>
    <w:rsid w:val="00CD032D"/>
    <w:rsid w:val="00CD065B"/>
    <w:rsid w:val="00CD0B93"/>
    <w:rsid w:val="00CD0D4F"/>
    <w:rsid w:val="00CD4224"/>
    <w:rsid w:val="00CD4EC1"/>
    <w:rsid w:val="00CD5450"/>
    <w:rsid w:val="00CD5740"/>
    <w:rsid w:val="00CD70EA"/>
    <w:rsid w:val="00CE1566"/>
    <w:rsid w:val="00CE19C5"/>
    <w:rsid w:val="00CE410E"/>
    <w:rsid w:val="00CE5677"/>
    <w:rsid w:val="00CE61CA"/>
    <w:rsid w:val="00CE696D"/>
    <w:rsid w:val="00CE7445"/>
    <w:rsid w:val="00CE7F14"/>
    <w:rsid w:val="00CF23AE"/>
    <w:rsid w:val="00CF23DE"/>
    <w:rsid w:val="00CF2AB7"/>
    <w:rsid w:val="00CF2C7A"/>
    <w:rsid w:val="00CF37EA"/>
    <w:rsid w:val="00CF586C"/>
    <w:rsid w:val="00CF6B40"/>
    <w:rsid w:val="00CF6B8E"/>
    <w:rsid w:val="00CF787E"/>
    <w:rsid w:val="00D026FD"/>
    <w:rsid w:val="00D02F91"/>
    <w:rsid w:val="00D032DE"/>
    <w:rsid w:val="00D05A92"/>
    <w:rsid w:val="00D06E77"/>
    <w:rsid w:val="00D1074E"/>
    <w:rsid w:val="00D11BB8"/>
    <w:rsid w:val="00D11D82"/>
    <w:rsid w:val="00D15461"/>
    <w:rsid w:val="00D15AD4"/>
    <w:rsid w:val="00D1613D"/>
    <w:rsid w:val="00D17E3A"/>
    <w:rsid w:val="00D22AEF"/>
    <w:rsid w:val="00D22DFD"/>
    <w:rsid w:val="00D230C7"/>
    <w:rsid w:val="00D23F9D"/>
    <w:rsid w:val="00D24B92"/>
    <w:rsid w:val="00D254F5"/>
    <w:rsid w:val="00D25FDB"/>
    <w:rsid w:val="00D272DA"/>
    <w:rsid w:val="00D2751F"/>
    <w:rsid w:val="00D30FB0"/>
    <w:rsid w:val="00D313AD"/>
    <w:rsid w:val="00D32707"/>
    <w:rsid w:val="00D32D3D"/>
    <w:rsid w:val="00D32E17"/>
    <w:rsid w:val="00D33537"/>
    <w:rsid w:val="00D3358E"/>
    <w:rsid w:val="00D33B9F"/>
    <w:rsid w:val="00D344DE"/>
    <w:rsid w:val="00D34916"/>
    <w:rsid w:val="00D34A9D"/>
    <w:rsid w:val="00D34F25"/>
    <w:rsid w:val="00D35F00"/>
    <w:rsid w:val="00D364B8"/>
    <w:rsid w:val="00D41C56"/>
    <w:rsid w:val="00D42994"/>
    <w:rsid w:val="00D43910"/>
    <w:rsid w:val="00D44574"/>
    <w:rsid w:val="00D47414"/>
    <w:rsid w:val="00D47435"/>
    <w:rsid w:val="00D540B6"/>
    <w:rsid w:val="00D54871"/>
    <w:rsid w:val="00D6189D"/>
    <w:rsid w:val="00D61E46"/>
    <w:rsid w:val="00D63B58"/>
    <w:rsid w:val="00D6560A"/>
    <w:rsid w:val="00D657D6"/>
    <w:rsid w:val="00D66209"/>
    <w:rsid w:val="00D66A42"/>
    <w:rsid w:val="00D71C11"/>
    <w:rsid w:val="00D72526"/>
    <w:rsid w:val="00D7390D"/>
    <w:rsid w:val="00D73D9B"/>
    <w:rsid w:val="00D756A9"/>
    <w:rsid w:val="00D76252"/>
    <w:rsid w:val="00D77C4D"/>
    <w:rsid w:val="00D77F7E"/>
    <w:rsid w:val="00D84ED9"/>
    <w:rsid w:val="00D910CA"/>
    <w:rsid w:val="00D91FFA"/>
    <w:rsid w:val="00D935C3"/>
    <w:rsid w:val="00D93BA4"/>
    <w:rsid w:val="00D93BFD"/>
    <w:rsid w:val="00D93F5C"/>
    <w:rsid w:val="00D952F5"/>
    <w:rsid w:val="00D963E5"/>
    <w:rsid w:val="00D96D66"/>
    <w:rsid w:val="00D97DAB"/>
    <w:rsid w:val="00DA075F"/>
    <w:rsid w:val="00DA16A2"/>
    <w:rsid w:val="00DA2534"/>
    <w:rsid w:val="00DA29AF"/>
    <w:rsid w:val="00DA329E"/>
    <w:rsid w:val="00DA33B4"/>
    <w:rsid w:val="00DA350B"/>
    <w:rsid w:val="00DA4985"/>
    <w:rsid w:val="00DA522D"/>
    <w:rsid w:val="00DA779E"/>
    <w:rsid w:val="00DB01B3"/>
    <w:rsid w:val="00DB07A6"/>
    <w:rsid w:val="00DB147B"/>
    <w:rsid w:val="00DB1DF3"/>
    <w:rsid w:val="00DB334A"/>
    <w:rsid w:val="00DC07E7"/>
    <w:rsid w:val="00DC0E24"/>
    <w:rsid w:val="00DC53F0"/>
    <w:rsid w:val="00DC7236"/>
    <w:rsid w:val="00DC7650"/>
    <w:rsid w:val="00DC7FA0"/>
    <w:rsid w:val="00DD38BC"/>
    <w:rsid w:val="00DD4B80"/>
    <w:rsid w:val="00DD606F"/>
    <w:rsid w:val="00DD7A17"/>
    <w:rsid w:val="00DE478D"/>
    <w:rsid w:val="00DE5236"/>
    <w:rsid w:val="00DE6390"/>
    <w:rsid w:val="00DE720E"/>
    <w:rsid w:val="00DE769B"/>
    <w:rsid w:val="00DF0AE7"/>
    <w:rsid w:val="00DF1FB2"/>
    <w:rsid w:val="00DF2FCC"/>
    <w:rsid w:val="00DF689F"/>
    <w:rsid w:val="00DF786A"/>
    <w:rsid w:val="00DF79D5"/>
    <w:rsid w:val="00E012AE"/>
    <w:rsid w:val="00E01D2F"/>
    <w:rsid w:val="00E02170"/>
    <w:rsid w:val="00E02784"/>
    <w:rsid w:val="00E03C3B"/>
    <w:rsid w:val="00E04A3C"/>
    <w:rsid w:val="00E05D1F"/>
    <w:rsid w:val="00E05F0C"/>
    <w:rsid w:val="00E107CE"/>
    <w:rsid w:val="00E1242A"/>
    <w:rsid w:val="00E143B5"/>
    <w:rsid w:val="00E143FC"/>
    <w:rsid w:val="00E14DC3"/>
    <w:rsid w:val="00E16904"/>
    <w:rsid w:val="00E176BC"/>
    <w:rsid w:val="00E21618"/>
    <w:rsid w:val="00E223ED"/>
    <w:rsid w:val="00E24C7B"/>
    <w:rsid w:val="00E278A7"/>
    <w:rsid w:val="00E27D8A"/>
    <w:rsid w:val="00E3193A"/>
    <w:rsid w:val="00E31D04"/>
    <w:rsid w:val="00E320E7"/>
    <w:rsid w:val="00E33F40"/>
    <w:rsid w:val="00E35D6E"/>
    <w:rsid w:val="00E378DB"/>
    <w:rsid w:val="00E43BE1"/>
    <w:rsid w:val="00E43CF2"/>
    <w:rsid w:val="00E441E3"/>
    <w:rsid w:val="00E45A41"/>
    <w:rsid w:val="00E468F2"/>
    <w:rsid w:val="00E469AB"/>
    <w:rsid w:val="00E46E7A"/>
    <w:rsid w:val="00E47D4E"/>
    <w:rsid w:val="00E5370A"/>
    <w:rsid w:val="00E55301"/>
    <w:rsid w:val="00E559E1"/>
    <w:rsid w:val="00E56956"/>
    <w:rsid w:val="00E56D11"/>
    <w:rsid w:val="00E56EA4"/>
    <w:rsid w:val="00E600CA"/>
    <w:rsid w:val="00E6071B"/>
    <w:rsid w:val="00E60E24"/>
    <w:rsid w:val="00E62EB5"/>
    <w:rsid w:val="00E63384"/>
    <w:rsid w:val="00E6484C"/>
    <w:rsid w:val="00E65160"/>
    <w:rsid w:val="00E66FA9"/>
    <w:rsid w:val="00E67304"/>
    <w:rsid w:val="00E732D8"/>
    <w:rsid w:val="00E736C3"/>
    <w:rsid w:val="00E75C24"/>
    <w:rsid w:val="00E779A2"/>
    <w:rsid w:val="00E90ABC"/>
    <w:rsid w:val="00E91D9D"/>
    <w:rsid w:val="00E93428"/>
    <w:rsid w:val="00E93990"/>
    <w:rsid w:val="00E93C70"/>
    <w:rsid w:val="00E94C9D"/>
    <w:rsid w:val="00E977B8"/>
    <w:rsid w:val="00EA0948"/>
    <w:rsid w:val="00EA3CE6"/>
    <w:rsid w:val="00EA793D"/>
    <w:rsid w:val="00EB17E0"/>
    <w:rsid w:val="00EB4568"/>
    <w:rsid w:val="00EB69B5"/>
    <w:rsid w:val="00EB7188"/>
    <w:rsid w:val="00EC095F"/>
    <w:rsid w:val="00EC1249"/>
    <w:rsid w:val="00EC1EB2"/>
    <w:rsid w:val="00EC248D"/>
    <w:rsid w:val="00EC26E9"/>
    <w:rsid w:val="00ED39F4"/>
    <w:rsid w:val="00ED4312"/>
    <w:rsid w:val="00ED491D"/>
    <w:rsid w:val="00ED5F60"/>
    <w:rsid w:val="00ED7A2F"/>
    <w:rsid w:val="00ED7E26"/>
    <w:rsid w:val="00EE041C"/>
    <w:rsid w:val="00EE0D43"/>
    <w:rsid w:val="00EE1A52"/>
    <w:rsid w:val="00EE35F8"/>
    <w:rsid w:val="00EE40B8"/>
    <w:rsid w:val="00EE62BE"/>
    <w:rsid w:val="00EE6A00"/>
    <w:rsid w:val="00EF0E6A"/>
    <w:rsid w:val="00EF0F39"/>
    <w:rsid w:val="00EF5C28"/>
    <w:rsid w:val="00EF6313"/>
    <w:rsid w:val="00F02269"/>
    <w:rsid w:val="00F02A3E"/>
    <w:rsid w:val="00F02AA4"/>
    <w:rsid w:val="00F035E4"/>
    <w:rsid w:val="00F05203"/>
    <w:rsid w:val="00F05646"/>
    <w:rsid w:val="00F07D37"/>
    <w:rsid w:val="00F10510"/>
    <w:rsid w:val="00F125CD"/>
    <w:rsid w:val="00F12F53"/>
    <w:rsid w:val="00F133E3"/>
    <w:rsid w:val="00F153B5"/>
    <w:rsid w:val="00F16CD8"/>
    <w:rsid w:val="00F17AC9"/>
    <w:rsid w:val="00F17FCF"/>
    <w:rsid w:val="00F2348B"/>
    <w:rsid w:val="00F24200"/>
    <w:rsid w:val="00F24E8B"/>
    <w:rsid w:val="00F267C1"/>
    <w:rsid w:val="00F3035D"/>
    <w:rsid w:val="00F31964"/>
    <w:rsid w:val="00F31F8E"/>
    <w:rsid w:val="00F32958"/>
    <w:rsid w:val="00F33FDF"/>
    <w:rsid w:val="00F34DF9"/>
    <w:rsid w:val="00F377AF"/>
    <w:rsid w:val="00F4099B"/>
    <w:rsid w:val="00F40B96"/>
    <w:rsid w:val="00F41A7E"/>
    <w:rsid w:val="00F41FF4"/>
    <w:rsid w:val="00F4269C"/>
    <w:rsid w:val="00F4456A"/>
    <w:rsid w:val="00F46CFF"/>
    <w:rsid w:val="00F46DF6"/>
    <w:rsid w:val="00F47A0E"/>
    <w:rsid w:val="00F47C4C"/>
    <w:rsid w:val="00F510DA"/>
    <w:rsid w:val="00F531BA"/>
    <w:rsid w:val="00F56D69"/>
    <w:rsid w:val="00F5722A"/>
    <w:rsid w:val="00F60288"/>
    <w:rsid w:val="00F63A72"/>
    <w:rsid w:val="00F63FE8"/>
    <w:rsid w:val="00F650DD"/>
    <w:rsid w:val="00F6531F"/>
    <w:rsid w:val="00F66B68"/>
    <w:rsid w:val="00F72D85"/>
    <w:rsid w:val="00F72EAD"/>
    <w:rsid w:val="00F731BF"/>
    <w:rsid w:val="00F74CD5"/>
    <w:rsid w:val="00F759FE"/>
    <w:rsid w:val="00F75CEB"/>
    <w:rsid w:val="00F76038"/>
    <w:rsid w:val="00F7654F"/>
    <w:rsid w:val="00F81E9F"/>
    <w:rsid w:val="00F83FEC"/>
    <w:rsid w:val="00F85381"/>
    <w:rsid w:val="00F8576C"/>
    <w:rsid w:val="00F87BB7"/>
    <w:rsid w:val="00F91ADC"/>
    <w:rsid w:val="00F92147"/>
    <w:rsid w:val="00F93484"/>
    <w:rsid w:val="00F94275"/>
    <w:rsid w:val="00F95212"/>
    <w:rsid w:val="00F955AB"/>
    <w:rsid w:val="00F963E4"/>
    <w:rsid w:val="00F96BDF"/>
    <w:rsid w:val="00F9775B"/>
    <w:rsid w:val="00FA076E"/>
    <w:rsid w:val="00FA14E0"/>
    <w:rsid w:val="00FA3C17"/>
    <w:rsid w:val="00FA419F"/>
    <w:rsid w:val="00FA4D06"/>
    <w:rsid w:val="00FA6B41"/>
    <w:rsid w:val="00FA6F78"/>
    <w:rsid w:val="00FA71FA"/>
    <w:rsid w:val="00FA7455"/>
    <w:rsid w:val="00FA78D3"/>
    <w:rsid w:val="00FB1431"/>
    <w:rsid w:val="00FB1554"/>
    <w:rsid w:val="00FB1DCC"/>
    <w:rsid w:val="00FB1DF2"/>
    <w:rsid w:val="00FB2681"/>
    <w:rsid w:val="00FB36EE"/>
    <w:rsid w:val="00FB3CC6"/>
    <w:rsid w:val="00FB4630"/>
    <w:rsid w:val="00FB58A6"/>
    <w:rsid w:val="00FB72B4"/>
    <w:rsid w:val="00FC0B87"/>
    <w:rsid w:val="00FC1606"/>
    <w:rsid w:val="00FC3485"/>
    <w:rsid w:val="00FC37B0"/>
    <w:rsid w:val="00FC40E7"/>
    <w:rsid w:val="00FC57E1"/>
    <w:rsid w:val="00FC58DB"/>
    <w:rsid w:val="00FC6CB0"/>
    <w:rsid w:val="00FC7870"/>
    <w:rsid w:val="00FD1115"/>
    <w:rsid w:val="00FD37CE"/>
    <w:rsid w:val="00FD3B01"/>
    <w:rsid w:val="00FD51F0"/>
    <w:rsid w:val="00FD7106"/>
    <w:rsid w:val="00FE0476"/>
    <w:rsid w:val="00FE1D8C"/>
    <w:rsid w:val="00FE5AF9"/>
    <w:rsid w:val="00FE6DEA"/>
    <w:rsid w:val="00FF3AD9"/>
    <w:rsid w:val="00FF5B6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6D2D5F"/>
  <w15:docId w15:val="{7942629A-E570-4F9B-A0C8-BE917FD6E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C2F6A"/>
    <w:pPr>
      <w:spacing w:after="160" w:line="259" w:lineRule="auto"/>
    </w:pPr>
    <w:rPr>
      <w:rFonts w:asciiTheme="minorHAnsi" w:eastAsiaTheme="minorHAnsi" w:hAnsiTheme="minorHAnsi" w:cstheme="minorBidi"/>
      <w:sz w:val="22"/>
      <w:szCs w:val="22"/>
      <w:lang w:eastAsia="en-US"/>
    </w:rPr>
  </w:style>
  <w:style w:type="paragraph" w:styleId="Titre1">
    <w:name w:val="heading 1"/>
    <w:basedOn w:val="TitreBase"/>
    <w:next w:val="Corpsdetexte"/>
    <w:link w:val="Titre1Car"/>
    <w:autoRedefine/>
    <w:qFormat/>
    <w:rsid w:val="00607029"/>
    <w:pPr>
      <w:spacing w:before="480" w:after="120" w:line="240" w:lineRule="atLeast"/>
      <w:ind w:right="-567"/>
      <w:outlineLvl w:val="0"/>
    </w:pPr>
    <w:rPr>
      <w:rFonts w:ascii="Segoe UI Semibold" w:hAnsi="Segoe UI Semibold" w:cs="Segoe UI"/>
      <w:color w:val="7030A0"/>
      <w:spacing w:val="22"/>
      <w:kern w:val="20"/>
      <w:sz w:val="32"/>
    </w:rPr>
  </w:style>
  <w:style w:type="paragraph" w:styleId="Titre2">
    <w:name w:val="heading 2"/>
    <w:basedOn w:val="TitreBase"/>
    <w:next w:val="Corpsdetexte"/>
    <w:link w:val="Titre2Car"/>
    <w:autoRedefine/>
    <w:uiPriority w:val="9"/>
    <w:qFormat/>
    <w:rsid w:val="00700A9B"/>
    <w:pPr>
      <w:spacing w:before="240" w:after="120" w:line="240" w:lineRule="atLeast"/>
      <w:ind w:right="-143"/>
      <w:outlineLvl w:val="1"/>
    </w:pPr>
    <w:rPr>
      <w:rFonts w:ascii="Segoe UI Semibold" w:hAnsi="Segoe UI Semibold" w:cs="Segoe UI"/>
      <w:b/>
      <w:color w:val="7030A0"/>
      <w:spacing w:val="0"/>
      <w:sz w:val="24"/>
      <w:szCs w:val="24"/>
    </w:rPr>
  </w:style>
  <w:style w:type="paragraph" w:styleId="Titre3">
    <w:name w:val="heading 3"/>
    <w:aliases w:val="Titre 3 Car Car Car"/>
    <w:basedOn w:val="TitreBase"/>
    <w:next w:val="Corpsdetexte"/>
    <w:link w:val="Titre3Car"/>
    <w:autoRedefine/>
    <w:qFormat/>
    <w:rsid w:val="00700A9B"/>
    <w:pPr>
      <w:spacing w:before="120" w:after="20" w:line="240" w:lineRule="atLeast"/>
      <w:ind w:left="284"/>
      <w:outlineLvl w:val="2"/>
    </w:pPr>
    <w:rPr>
      <w:rFonts w:ascii="Segoe UI Semibold" w:hAnsi="Segoe UI Semibold" w:cs="Segoe UI"/>
      <w:b/>
      <w:color w:val="404040" w:themeColor="text1" w:themeTint="BF"/>
      <w:spacing w:val="0"/>
    </w:rPr>
  </w:style>
  <w:style w:type="paragraph" w:styleId="Titre4">
    <w:name w:val="heading 4"/>
    <w:basedOn w:val="TitreBase"/>
    <w:next w:val="Corpsdetexte"/>
    <w:link w:val="Titre4Car"/>
    <w:autoRedefine/>
    <w:qFormat/>
    <w:rsid w:val="00700A9B"/>
    <w:pPr>
      <w:spacing w:before="120" w:line="240" w:lineRule="auto"/>
      <w:ind w:left="567"/>
      <w:outlineLvl w:val="3"/>
    </w:pPr>
    <w:rPr>
      <w:rFonts w:ascii="Segoe UI" w:hAnsi="Segoe UI" w:cs="Segoe UI"/>
      <w:b/>
      <w:bCs/>
      <w:color w:val="404040" w:themeColor="text1" w:themeTint="BF"/>
      <w:spacing w:val="0"/>
      <w:sz w:val="20"/>
    </w:rPr>
  </w:style>
  <w:style w:type="paragraph" w:styleId="Titre5">
    <w:name w:val="heading 5"/>
    <w:basedOn w:val="TitreBase"/>
    <w:next w:val="Corpsdetexte"/>
    <w:qFormat/>
    <w:pPr>
      <w:spacing w:before="0" w:line="240" w:lineRule="atLeast"/>
      <w:ind w:left="993"/>
      <w:outlineLvl w:val="4"/>
    </w:pPr>
    <w:rPr>
      <w:b/>
      <w:bCs/>
      <w:sz w:val="20"/>
    </w:rPr>
  </w:style>
  <w:style w:type="paragraph" w:styleId="Titre6">
    <w:name w:val="heading 6"/>
    <w:basedOn w:val="TitreBase"/>
    <w:next w:val="Corpsdetexte"/>
    <w:qFormat/>
    <w:pPr>
      <w:ind w:left="1440"/>
      <w:outlineLvl w:val="5"/>
    </w:pPr>
    <w:rPr>
      <w:i/>
      <w:sz w:val="20"/>
    </w:rPr>
  </w:style>
  <w:style w:type="paragraph" w:styleId="Titre7">
    <w:name w:val="heading 7"/>
    <w:basedOn w:val="TitreBase"/>
    <w:next w:val="Corpsdetexte"/>
    <w:qFormat/>
    <w:pPr>
      <w:outlineLvl w:val="6"/>
    </w:pPr>
    <w:rPr>
      <w:sz w:val="20"/>
    </w:rPr>
  </w:style>
  <w:style w:type="paragraph" w:styleId="Titre8">
    <w:name w:val="heading 8"/>
    <w:basedOn w:val="TitreBase"/>
    <w:next w:val="Corpsdetexte"/>
    <w:qFormat/>
    <w:pPr>
      <w:outlineLvl w:val="7"/>
    </w:pPr>
    <w:rPr>
      <w:i/>
      <w:sz w:val="18"/>
    </w:rPr>
  </w:style>
  <w:style w:type="paragraph" w:styleId="Titre9">
    <w:name w:val="heading 9"/>
    <w:basedOn w:val="TitreBase"/>
    <w:next w:val="Corpsdetexte"/>
    <w:qFormat/>
    <w:pPr>
      <w:outlineLvl w:val="8"/>
    </w:pPr>
    <w:rPr>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Base">
    <w:name w:val="Titre Base"/>
    <w:basedOn w:val="Normal"/>
    <w:next w:val="Corpsdetexte"/>
    <w:link w:val="TitreBaseCar"/>
    <w:pPr>
      <w:keepNext/>
      <w:keepLines/>
      <w:spacing w:before="140" w:line="220" w:lineRule="atLeast"/>
    </w:pPr>
    <w:rPr>
      <w:rFonts w:ascii="Arial" w:hAnsi="Arial"/>
      <w:spacing w:val="-4"/>
      <w:kern w:val="28"/>
    </w:rPr>
  </w:style>
  <w:style w:type="paragraph" w:styleId="Corpsdetexte">
    <w:name w:val="Body Text"/>
    <w:basedOn w:val="Normal"/>
    <w:link w:val="CorpsdetexteCar"/>
    <w:autoRedefine/>
    <w:uiPriority w:val="99"/>
    <w:rsid w:val="00700A9B"/>
    <w:pPr>
      <w:spacing w:before="20" w:after="20"/>
      <w:ind w:left="567"/>
      <w:jc w:val="both"/>
    </w:pPr>
    <w:rPr>
      <w:rFonts w:ascii="Segoe UI" w:hAnsi="Segoe UI" w:cs="Segoe UI"/>
      <w:color w:val="404040" w:themeColor="text1" w:themeTint="BF"/>
    </w:rPr>
  </w:style>
  <w:style w:type="paragraph" w:customStyle="1" w:styleId="Adresse">
    <w:name w:val="Adresse"/>
    <w:basedOn w:val="Normal"/>
    <w:pPr>
      <w:framePr w:w="5103" w:hSpace="142" w:wrap="notBeside" w:vAnchor="page" w:hAnchor="page" w:x="1146" w:y="3169"/>
    </w:pPr>
    <w:rPr>
      <w:rFonts w:ascii="Arial" w:hAnsi="Arial"/>
      <w:sz w:val="24"/>
    </w:rPr>
  </w:style>
  <w:style w:type="paragraph" w:customStyle="1" w:styleId="base1">
    <w:name w:val="base1"/>
    <w:basedOn w:val="Normal"/>
    <w:next w:val="Normal"/>
    <w:pPr>
      <w:tabs>
        <w:tab w:val="left" w:pos="1560"/>
      </w:tabs>
      <w:ind w:left="1559" w:hanging="1559"/>
    </w:pPr>
    <w:rPr>
      <w:rFonts w:ascii="Arial" w:hAnsi="Arial"/>
      <w:sz w:val="18"/>
    </w:rPr>
  </w:style>
  <w:style w:type="paragraph" w:customStyle="1" w:styleId="Base2">
    <w:name w:val="Base2"/>
    <w:basedOn w:val="Normal"/>
    <w:pPr>
      <w:tabs>
        <w:tab w:val="left" w:pos="1560"/>
      </w:tabs>
      <w:ind w:left="1560"/>
    </w:pPr>
    <w:rPr>
      <w:rFonts w:ascii="Arial" w:hAnsi="Arial"/>
      <w:sz w:val="18"/>
    </w:rPr>
  </w:style>
  <w:style w:type="paragraph" w:customStyle="1" w:styleId="Blocdecitation">
    <w:name w:val="Bloc de citation"/>
    <w:basedOn w:val="Normal"/>
    <w:rsid w:val="00115AD4"/>
    <w:pPr>
      <w:pBdr>
        <w:top w:val="single" w:sz="12" w:space="12" w:color="FFFFFF"/>
        <w:left w:val="single" w:sz="6" w:space="12" w:color="FFFFFF"/>
        <w:bottom w:val="single" w:sz="6" w:space="12" w:color="FFFFFF"/>
        <w:right w:val="single" w:sz="6" w:space="12" w:color="FFFFFF"/>
      </w:pBdr>
      <w:shd w:val="pct5" w:color="auto" w:fill="auto"/>
      <w:ind w:left="1366" w:right="238"/>
      <w:jc w:val="both"/>
    </w:pPr>
    <w:rPr>
      <w:rFonts w:ascii="Segoe UI" w:hAnsi="Segoe UI" w:cs="Segoe UI"/>
      <w:sz w:val="16"/>
      <w:szCs w:val="16"/>
    </w:rPr>
  </w:style>
  <w:style w:type="paragraph" w:customStyle="1" w:styleId="Corpsdetexte21">
    <w:name w:val="Corps de texte 21"/>
    <w:basedOn w:val="Corpsdetexte"/>
    <w:pPr>
      <w:ind w:left="1440"/>
    </w:pPr>
    <w:rPr>
      <w:rFonts w:ascii="Arial" w:hAnsi="Arial"/>
    </w:rPr>
  </w:style>
  <w:style w:type="paragraph" w:customStyle="1" w:styleId="Corpsdetextegarder">
    <w:name w:val="Corps de texte garder"/>
    <w:basedOn w:val="Corpsdetexte"/>
    <w:pPr>
      <w:keepNext/>
    </w:pPr>
  </w:style>
  <w:style w:type="paragraph" w:customStyle="1" w:styleId="Explorateurdedocuments1">
    <w:name w:val="Explorateur de documents1"/>
    <w:basedOn w:val="Normal"/>
    <w:pPr>
      <w:shd w:val="clear" w:color="auto" w:fill="000080"/>
    </w:pPr>
    <w:rPr>
      <w:rFonts w:ascii="Tahoma" w:hAnsi="Tahoma"/>
    </w:rPr>
  </w:style>
  <w:style w:type="character" w:customStyle="1" w:styleId="Accentuation1">
    <w:name w:val="Accentuation1"/>
    <w:basedOn w:val="Policepardfaut"/>
    <w:rPr>
      <w:rFonts w:ascii="Arial Black" w:hAnsi="Arial Black"/>
      <w:spacing w:val="-4"/>
      <w:sz w:val="18"/>
    </w:rPr>
  </w:style>
  <w:style w:type="paragraph" w:customStyle="1" w:styleId="En-tteBase">
    <w:name w:val="En-tête (Base)"/>
    <w:basedOn w:val="Normal"/>
    <w:pPr>
      <w:keepLines/>
      <w:tabs>
        <w:tab w:val="center" w:pos="4320"/>
        <w:tab w:val="right" w:pos="8640"/>
      </w:tabs>
      <w:spacing w:line="190" w:lineRule="atLeast"/>
    </w:pPr>
    <w:rPr>
      <w:rFonts w:ascii="Arial" w:hAnsi="Arial"/>
      <w:caps/>
      <w:sz w:val="15"/>
    </w:rPr>
  </w:style>
  <w:style w:type="paragraph" w:styleId="En-tte">
    <w:name w:val="header"/>
    <w:basedOn w:val="En-tteBase"/>
    <w:pPr>
      <w:pBdr>
        <w:bottom w:val="single" w:sz="4" w:space="9" w:color="auto"/>
      </w:pBdr>
      <w:tabs>
        <w:tab w:val="clear" w:pos="4320"/>
        <w:tab w:val="clear" w:pos="8640"/>
        <w:tab w:val="right" w:pos="9639"/>
      </w:tabs>
    </w:pPr>
    <w:rPr>
      <w:rFonts w:ascii="Tahoma" w:hAnsi="Tahoma" w:cs="Tahoma"/>
      <w:b/>
      <w:caps w:val="0"/>
      <w:spacing w:val="44"/>
      <w:sz w:val="16"/>
    </w:rPr>
  </w:style>
  <w:style w:type="paragraph" w:customStyle="1" w:styleId="En-tteImpair">
    <w:name w:val="En-tête (Impair)"/>
    <w:basedOn w:val="En-tte"/>
    <w:pPr>
      <w:pBdr>
        <w:bottom w:val="single" w:sz="6" w:space="1" w:color="auto"/>
      </w:pBdr>
      <w:spacing w:after="600"/>
    </w:pPr>
  </w:style>
  <w:style w:type="paragraph" w:customStyle="1" w:styleId="En-ttePair">
    <w:name w:val="En-tête (Pair)"/>
    <w:basedOn w:val="En-tte"/>
    <w:pPr>
      <w:pBdr>
        <w:bottom w:val="single" w:sz="6" w:space="1" w:color="auto"/>
      </w:pBdr>
      <w:spacing w:after="600"/>
    </w:pPr>
  </w:style>
  <w:style w:type="paragraph" w:customStyle="1" w:styleId="En-ttePremier">
    <w:name w:val="En-tête (Premier)"/>
    <w:basedOn w:val="En-tte"/>
    <w:pPr>
      <w:pBdr>
        <w:top w:val="single" w:sz="6" w:space="2" w:color="auto"/>
      </w:pBdr>
    </w:pPr>
  </w:style>
  <w:style w:type="paragraph" w:styleId="En-ttedemessage">
    <w:name w:val="Message Header"/>
    <w:basedOn w:val="Corpsdetexte"/>
    <w:pPr>
      <w:keepLines/>
      <w:tabs>
        <w:tab w:val="left" w:pos="3600"/>
        <w:tab w:val="left" w:pos="4680"/>
      </w:tabs>
      <w:spacing w:line="280" w:lineRule="exact"/>
      <w:ind w:right="2160" w:hanging="1080"/>
      <w:jc w:val="left"/>
    </w:pPr>
  </w:style>
  <w:style w:type="paragraph" w:customStyle="1" w:styleId="TitrePagedegarde">
    <w:name w:val="Titre (Page de garde)"/>
    <w:basedOn w:val="TitreBase"/>
    <w:next w:val="Normal"/>
    <w:pPr>
      <w:pBdr>
        <w:top w:val="thinThickThinSmallGap" w:sz="24" w:space="31" w:color="auto"/>
        <w:bottom w:val="thinThickThinSmallGap" w:sz="24" w:space="31" w:color="auto"/>
      </w:pBdr>
      <w:tabs>
        <w:tab w:val="left" w:pos="0"/>
      </w:tabs>
      <w:spacing w:before="120" w:after="500" w:line="640" w:lineRule="exact"/>
      <w:ind w:right="-839"/>
      <w:outlineLvl w:val="0"/>
    </w:pPr>
    <w:rPr>
      <w:rFonts w:ascii="Tahoma" w:hAnsi="Tahoma"/>
      <w:spacing w:val="0"/>
      <w:sz w:val="52"/>
    </w:rPr>
  </w:style>
  <w:style w:type="paragraph" w:customStyle="1" w:styleId="tiquettededocument">
    <w:name w:val="Étiquette de document"/>
    <w:basedOn w:val="TitrePagedegarde"/>
  </w:style>
  <w:style w:type="paragraph" w:customStyle="1" w:styleId="tiquettedesection">
    <w:name w:val="Étiquette de section"/>
    <w:basedOn w:val="TitreBase"/>
    <w:next w:val="Corpsdetexte"/>
    <w:pPr>
      <w:pBdr>
        <w:bottom w:val="single" w:sz="6" w:space="2" w:color="auto"/>
      </w:pBdr>
      <w:spacing w:before="360" w:after="960"/>
    </w:pPr>
    <w:rPr>
      <w:rFonts w:ascii="Arial Black" w:hAnsi="Arial Black"/>
      <w:spacing w:val="-35"/>
      <w:sz w:val="54"/>
    </w:rPr>
  </w:style>
  <w:style w:type="paragraph" w:styleId="Explorateurdedocuments">
    <w:name w:val="Document Map"/>
    <w:basedOn w:val="Normal"/>
    <w:semiHidden/>
    <w:pPr>
      <w:shd w:val="clear" w:color="auto" w:fill="000080"/>
    </w:pPr>
    <w:rPr>
      <w:rFonts w:ascii="Tahoma" w:hAnsi="Tahoma"/>
    </w:rPr>
  </w:style>
  <w:style w:type="character" w:customStyle="1" w:styleId="Exposant">
    <w:name w:val="Exposant"/>
    <w:rPr>
      <w:b/>
      <w:vertAlign w:val="superscript"/>
    </w:rPr>
  </w:style>
  <w:style w:type="character" w:customStyle="1" w:styleId="Gras">
    <w:name w:val="Gras"/>
    <w:rPr>
      <w:b/>
    </w:rPr>
  </w:style>
  <w:style w:type="paragraph" w:customStyle="1" w:styleId="Image">
    <w:name w:val="Image"/>
    <w:basedOn w:val="Normal"/>
    <w:next w:val="Lgende"/>
    <w:pPr>
      <w:keepNext/>
    </w:pPr>
    <w:rPr>
      <w:rFonts w:ascii="Arial" w:hAnsi="Arial"/>
    </w:rPr>
  </w:style>
  <w:style w:type="paragraph" w:styleId="Lgende">
    <w:name w:val="caption"/>
    <w:basedOn w:val="Image"/>
    <w:next w:val="Corpsdetexte"/>
    <w:qFormat/>
    <w:pPr>
      <w:spacing w:before="60" w:after="240" w:line="220" w:lineRule="atLeast"/>
      <w:ind w:left="1920" w:hanging="120"/>
    </w:pPr>
    <w:rPr>
      <w:rFonts w:ascii="Arial Narrow" w:hAnsi="Arial Narrow"/>
      <w:sz w:val="18"/>
    </w:rPr>
  </w:style>
  <w:style w:type="paragraph" w:customStyle="1" w:styleId="IndexBase">
    <w:name w:val="Index Base"/>
    <w:basedOn w:val="Normal"/>
    <w:pPr>
      <w:spacing w:line="240" w:lineRule="atLeast"/>
      <w:ind w:left="360" w:hanging="360"/>
    </w:pPr>
    <w:rPr>
      <w:rFonts w:ascii="Arial" w:hAnsi="Arial"/>
      <w:sz w:val="18"/>
    </w:rPr>
  </w:style>
  <w:style w:type="paragraph" w:styleId="Index1">
    <w:name w:val="index 1"/>
    <w:basedOn w:val="IndexBase"/>
    <w:autoRedefine/>
    <w:semiHidden/>
  </w:style>
  <w:style w:type="paragraph" w:styleId="Index2">
    <w:name w:val="index 2"/>
    <w:basedOn w:val="IndexBase"/>
    <w:autoRedefine/>
    <w:semiHidden/>
    <w:pPr>
      <w:spacing w:line="240" w:lineRule="auto"/>
      <w:ind w:left="720"/>
    </w:pPr>
  </w:style>
  <w:style w:type="paragraph" w:styleId="Index3">
    <w:name w:val="index 3"/>
    <w:basedOn w:val="IndexBase"/>
    <w:autoRedefine/>
    <w:semiHidden/>
    <w:pPr>
      <w:spacing w:line="240" w:lineRule="auto"/>
      <w:ind w:left="1080"/>
    </w:pPr>
  </w:style>
  <w:style w:type="paragraph" w:styleId="Index4">
    <w:name w:val="index 4"/>
    <w:basedOn w:val="IndexBase"/>
    <w:autoRedefine/>
    <w:semiHidden/>
    <w:pPr>
      <w:spacing w:line="240" w:lineRule="auto"/>
      <w:ind w:left="1440"/>
    </w:pPr>
  </w:style>
  <w:style w:type="paragraph" w:styleId="Index5">
    <w:name w:val="index 5"/>
    <w:basedOn w:val="IndexBase"/>
    <w:autoRedefine/>
    <w:semiHidden/>
    <w:pPr>
      <w:spacing w:line="240" w:lineRule="auto"/>
      <w:ind w:left="1800"/>
    </w:pPr>
  </w:style>
  <w:style w:type="paragraph" w:styleId="Liste">
    <w:name w:val="List"/>
    <w:basedOn w:val="Corpsdetexte"/>
    <w:pPr>
      <w:ind w:left="1440" w:hanging="360"/>
    </w:pPr>
  </w:style>
  <w:style w:type="paragraph" w:styleId="Liste2">
    <w:name w:val="List 2"/>
    <w:basedOn w:val="Liste"/>
    <w:pPr>
      <w:ind w:left="1800"/>
    </w:pPr>
  </w:style>
  <w:style w:type="paragraph" w:styleId="Liste3">
    <w:name w:val="List 3"/>
    <w:basedOn w:val="Liste"/>
    <w:pPr>
      <w:ind w:left="2160"/>
    </w:pPr>
  </w:style>
  <w:style w:type="paragraph" w:styleId="Liste4">
    <w:name w:val="List 4"/>
    <w:basedOn w:val="Liste"/>
    <w:pPr>
      <w:ind w:left="2520"/>
    </w:pPr>
  </w:style>
  <w:style w:type="paragraph" w:styleId="Liste5">
    <w:name w:val="List 5"/>
    <w:basedOn w:val="Liste"/>
    <w:pPr>
      <w:ind w:left="2880"/>
    </w:pPr>
  </w:style>
  <w:style w:type="paragraph" w:styleId="Listenumros">
    <w:name w:val="List Number"/>
    <w:basedOn w:val="Liste"/>
    <w:pPr>
      <w:numPr>
        <w:numId w:val="13"/>
      </w:numPr>
      <w:tabs>
        <w:tab w:val="clear" w:pos="360"/>
        <w:tab w:val="num" w:pos="1776"/>
      </w:tabs>
      <w:ind w:left="1776"/>
      <w:jc w:val="left"/>
    </w:pPr>
  </w:style>
  <w:style w:type="paragraph" w:styleId="Listenumros2">
    <w:name w:val="List Number 2"/>
    <w:basedOn w:val="Listenumros"/>
    <w:pPr>
      <w:ind w:left="1800"/>
    </w:pPr>
  </w:style>
  <w:style w:type="paragraph" w:styleId="Listenumros3">
    <w:name w:val="List Number 3"/>
    <w:basedOn w:val="Listenumros"/>
    <w:pPr>
      <w:ind w:left="2160"/>
    </w:pPr>
  </w:style>
  <w:style w:type="paragraph" w:styleId="Listenumros4">
    <w:name w:val="List Number 4"/>
    <w:basedOn w:val="Listenumros"/>
    <w:pPr>
      <w:ind w:left="2520"/>
    </w:pPr>
  </w:style>
  <w:style w:type="paragraph" w:styleId="Listenumros5">
    <w:name w:val="List Number 5"/>
    <w:basedOn w:val="Listenumros"/>
    <w:pPr>
      <w:ind w:left="2880"/>
    </w:pPr>
  </w:style>
  <w:style w:type="paragraph" w:styleId="Listepuces">
    <w:name w:val="List Bullet"/>
    <w:basedOn w:val="Liste"/>
    <w:autoRedefine/>
    <w:rsid w:val="00633B82"/>
    <w:pPr>
      <w:numPr>
        <w:numId w:val="7"/>
      </w:numPr>
      <w:tabs>
        <w:tab w:val="clear" w:pos="360"/>
        <w:tab w:val="left" w:pos="993"/>
      </w:tabs>
      <w:ind w:left="993" w:hanging="284"/>
      <w:jc w:val="left"/>
    </w:pPr>
  </w:style>
  <w:style w:type="paragraph" w:styleId="Listepuces2">
    <w:name w:val="List Bullet 2"/>
    <w:basedOn w:val="Listepuces"/>
    <w:autoRedefine/>
    <w:rsid w:val="00633B82"/>
    <w:pPr>
      <w:numPr>
        <w:numId w:val="9"/>
      </w:numPr>
      <w:tabs>
        <w:tab w:val="clear" w:pos="360"/>
        <w:tab w:val="num" w:pos="1353"/>
      </w:tabs>
      <w:spacing w:after="60"/>
      <w:ind w:left="1353"/>
    </w:pPr>
  </w:style>
  <w:style w:type="paragraph" w:styleId="Listepuces3">
    <w:name w:val="List Bullet 3"/>
    <w:basedOn w:val="Listepuces"/>
    <w:autoRedefine/>
    <w:pPr>
      <w:numPr>
        <w:numId w:val="0"/>
      </w:numPr>
      <w:tabs>
        <w:tab w:val="left" w:pos="360"/>
        <w:tab w:val="num" w:pos="1797"/>
        <w:tab w:val="left" w:pos="2160"/>
      </w:tabs>
      <w:ind w:left="2160" w:hanging="360"/>
    </w:pPr>
  </w:style>
  <w:style w:type="paragraph" w:styleId="Listepuces4">
    <w:name w:val="List Bullet 4"/>
    <w:basedOn w:val="Listepuces"/>
    <w:autoRedefine/>
    <w:pPr>
      <w:numPr>
        <w:numId w:val="0"/>
      </w:numPr>
      <w:tabs>
        <w:tab w:val="num" w:pos="1797"/>
      </w:tabs>
      <w:ind w:left="2520" w:hanging="360"/>
    </w:pPr>
  </w:style>
  <w:style w:type="paragraph" w:styleId="Listepuces5">
    <w:name w:val="List Bullet 5"/>
    <w:basedOn w:val="Listepuces"/>
    <w:autoRedefine/>
    <w:pPr>
      <w:numPr>
        <w:numId w:val="0"/>
      </w:numPr>
      <w:tabs>
        <w:tab w:val="num" w:pos="1797"/>
      </w:tabs>
      <w:ind w:left="2880" w:hanging="360"/>
    </w:pPr>
  </w:style>
  <w:style w:type="paragraph" w:customStyle="1" w:styleId="ListepucesBG">
    <w:name w:val="Liste à puces BG"/>
    <w:basedOn w:val="Listepuces"/>
    <w:pPr>
      <w:numPr>
        <w:numId w:val="0"/>
      </w:numPr>
      <w:tabs>
        <w:tab w:val="left" w:pos="1797"/>
      </w:tabs>
      <w:ind w:left="1797" w:hanging="360"/>
    </w:pPr>
  </w:style>
  <w:style w:type="paragraph" w:customStyle="1" w:styleId="ListepucesBG2">
    <w:name w:val="Liste à puces BG2"/>
    <w:basedOn w:val="ListepucesBG"/>
    <w:pPr>
      <w:ind w:left="1800"/>
    </w:pPr>
  </w:style>
  <w:style w:type="paragraph" w:styleId="Listecontinue">
    <w:name w:val="List Continue"/>
    <w:basedOn w:val="Liste"/>
    <w:pPr>
      <w:ind w:firstLine="0"/>
    </w:pPr>
  </w:style>
  <w:style w:type="paragraph" w:styleId="Listecontinue2">
    <w:name w:val="List Continue 2"/>
    <w:basedOn w:val="Listecontinue"/>
    <w:pPr>
      <w:ind w:left="2160"/>
    </w:pPr>
  </w:style>
  <w:style w:type="paragraph" w:styleId="Listecontinue3">
    <w:name w:val="List Continue 3"/>
    <w:basedOn w:val="Listecontinue"/>
    <w:pPr>
      <w:ind w:left="2520"/>
    </w:pPr>
  </w:style>
  <w:style w:type="paragraph" w:styleId="Listecontinue4">
    <w:name w:val="List Continue 4"/>
    <w:basedOn w:val="Listecontinue"/>
    <w:pPr>
      <w:ind w:left="2880"/>
    </w:pPr>
  </w:style>
  <w:style w:type="paragraph" w:styleId="Listecontinue5">
    <w:name w:val="List Continue 5"/>
    <w:basedOn w:val="Listecontinue"/>
    <w:pPr>
      <w:ind w:left="3240"/>
    </w:pPr>
  </w:style>
  <w:style w:type="character" w:styleId="Marquedecommentaire">
    <w:name w:val="annotation reference"/>
    <w:basedOn w:val="Policepardfaut"/>
    <w:semiHidden/>
    <w:rPr>
      <w:rFonts w:ascii="Arial" w:hAnsi="Arial"/>
      <w:sz w:val="16"/>
    </w:rPr>
  </w:style>
  <w:style w:type="paragraph" w:customStyle="1" w:styleId="PieddepageBase">
    <w:name w:val="Pied de page  (Base)"/>
    <w:basedOn w:val="Normal"/>
    <w:pPr>
      <w:keepLines/>
      <w:spacing w:line="200" w:lineRule="atLeast"/>
    </w:pPr>
    <w:rPr>
      <w:sz w:val="16"/>
    </w:rPr>
  </w:style>
  <w:style w:type="paragraph" w:styleId="Notedebasdepage">
    <w:name w:val="footnote text"/>
    <w:basedOn w:val="PieddepageBase"/>
    <w:semiHidden/>
  </w:style>
  <w:style w:type="paragraph" w:styleId="Notedefin">
    <w:name w:val="endnote text"/>
    <w:basedOn w:val="PieddepageBase"/>
    <w:semiHidden/>
  </w:style>
  <w:style w:type="character" w:styleId="Numrodeligne">
    <w:name w:val="line number"/>
    <w:basedOn w:val="Policepardfaut"/>
    <w:rPr>
      <w:sz w:val="18"/>
    </w:rPr>
  </w:style>
  <w:style w:type="character" w:styleId="Numrodepage">
    <w:name w:val="page number"/>
    <w:basedOn w:val="Policepardfaut"/>
    <w:rPr>
      <w:rFonts w:ascii="Arial Black" w:hAnsi="Arial Black"/>
      <w:spacing w:val="-10"/>
      <w:sz w:val="18"/>
    </w:rPr>
  </w:style>
  <w:style w:type="paragraph" w:customStyle="1" w:styleId="Partitiontiquette">
    <w:name w:val="Partition (Étiquette)"/>
    <w:basedOn w:val="Normal"/>
    <w:pPr>
      <w:framePr w:h="1080" w:hRule="exact" w:hSpace="180" w:wrap="auto" w:vAnchor="page" w:hAnchor="page" w:x="1861" w:y="1201" w:anchorLock="1"/>
      <w:pBdr>
        <w:top w:val="single" w:sz="6" w:space="1" w:color="auto"/>
        <w:left w:val="single" w:sz="6" w:space="1" w:color="auto"/>
      </w:pBdr>
      <w:shd w:val="solid" w:color="auto" w:fill="auto"/>
      <w:spacing w:line="360" w:lineRule="exact"/>
      <w:ind w:right="7412"/>
      <w:jc w:val="center"/>
    </w:pPr>
    <w:rPr>
      <w:color w:val="FFFFFF"/>
      <w:spacing w:val="-16"/>
      <w:position w:val="4"/>
      <w:sz w:val="26"/>
    </w:rPr>
  </w:style>
  <w:style w:type="paragraph" w:customStyle="1" w:styleId="PartitionSous-titre">
    <w:name w:val="Partition (Sous-titre)"/>
    <w:basedOn w:val="Normal"/>
    <w:next w:val="Corpsdetexte"/>
    <w:pPr>
      <w:keepNext/>
      <w:spacing w:before="360" w:after="120"/>
    </w:pPr>
    <w:rPr>
      <w:i/>
      <w:kern w:val="28"/>
      <w:sz w:val="26"/>
    </w:rPr>
  </w:style>
  <w:style w:type="paragraph" w:customStyle="1" w:styleId="PartitionTitre">
    <w:name w:val="Partition (Titre)"/>
    <w:basedOn w:val="Normal"/>
    <w:pPr>
      <w:framePr w:h="1080" w:hRule="exact" w:hSpace="180" w:wrap="auto" w:vAnchor="page" w:hAnchor="page" w:x="1861" w:y="1201" w:anchorLock="1"/>
      <w:pBdr>
        <w:left w:val="single" w:sz="6" w:space="1" w:color="auto"/>
      </w:pBdr>
      <w:shd w:val="solid" w:color="auto" w:fill="auto"/>
      <w:spacing w:after="240" w:line="660" w:lineRule="exact"/>
      <w:ind w:right="7412"/>
      <w:jc w:val="center"/>
    </w:pPr>
    <w:rPr>
      <w:rFonts w:ascii="Arial Black" w:hAnsi="Arial Black"/>
      <w:color w:val="FFFFFF"/>
      <w:spacing w:val="-40"/>
      <w:position w:val="-16"/>
      <w:sz w:val="84"/>
    </w:rPr>
  </w:style>
  <w:style w:type="paragraph" w:styleId="Pieddepage">
    <w:name w:val="footer"/>
    <w:basedOn w:val="En-tteBase"/>
  </w:style>
  <w:style w:type="paragraph" w:customStyle="1" w:styleId="PieddepageImpair">
    <w:name w:val="Pied de page  (Impair)"/>
    <w:basedOn w:val="Pieddepage"/>
    <w:pPr>
      <w:pBdr>
        <w:top w:val="single" w:sz="6" w:space="2" w:color="auto"/>
      </w:pBdr>
      <w:spacing w:before="600"/>
    </w:pPr>
  </w:style>
  <w:style w:type="paragraph" w:customStyle="1" w:styleId="PieddepagePair">
    <w:name w:val="Pied de page  (Pair)"/>
    <w:basedOn w:val="Pieddepage"/>
    <w:pPr>
      <w:pBdr>
        <w:top w:val="single" w:sz="6" w:space="2" w:color="auto"/>
      </w:pBdr>
      <w:spacing w:before="600"/>
    </w:pPr>
  </w:style>
  <w:style w:type="paragraph" w:customStyle="1" w:styleId="PieddepagePremier">
    <w:name w:val="Pied de page  (Premier)"/>
    <w:basedOn w:val="Pieddepage"/>
    <w:pPr>
      <w:pBdr>
        <w:top w:val="single" w:sz="6" w:space="2" w:color="auto"/>
      </w:pBdr>
      <w:spacing w:before="600"/>
    </w:pPr>
  </w:style>
  <w:style w:type="character" w:customStyle="1" w:styleId="PrambuleAccentuation">
    <w:name w:val="Préambule (Accentuation)"/>
    <w:rPr>
      <w:rFonts w:ascii="Arial Black" w:hAnsi="Arial Black"/>
      <w:spacing w:val="-4"/>
      <w:sz w:val="18"/>
    </w:rPr>
  </w:style>
  <w:style w:type="paragraph" w:customStyle="1" w:styleId="puce">
    <w:name w:val="puce"/>
    <w:basedOn w:val="Normal"/>
    <w:pPr>
      <w:ind w:left="1844" w:hanging="284"/>
    </w:pPr>
    <w:rPr>
      <w:sz w:val="18"/>
    </w:rPr>
  </w:style>
  <w:style w:type="paragraph" w:styleId="Retraitnormal">
    <w:name w:val="Normal Indent"/>
    <w:basedOn w:val="Normal"/>
    <w:pPr>
      <w:ind w:left="1440"/>
    </w:pPr>
  </w:style>
  <w:style w:type="character" w:customStyle="1" w:styleId="Slogan">
    <w:name w:val="Slogan"/>
    <w:basedOn w:val="Policepardfaut"/>
    <w:rPr>
      <w:i/>
      <w:spacing w:val="-6"/>
      <w:sz w:val="24"/>
    </w:rPr>
  </w:style>
  <w:style w:type="paragraph" w:customStyle="1" w:styleId="Socit">
    <w:name w:val="Société"/>
    <w:basedOn w:val="Normal"/>
    <w:pPr>
      <w:keepNext/>
      <w:keepLines/>
      <w:framePr w:w="4080" w:h="840" w:hSpace="180" w:wrap="notBeside" w:vAnchor="page" w:hAnchor="margin" w:y="913" w:anchorLock="1"/>
      <w:spacing w:line="220" w:lineRule="atLeast"/>
    </w:pPr>
    <w:rPr>
      <w:rFonts w:ascii="Arial Black" w:hAnsi="Arial Black"/>
      <w:spacing w:val="-25"/>
      <w:kern w:val="28"/>
      <w:sz w:val="32"/>
    </w:rPr>
  </w:style>
  <w:style w:type="paragraph" w:styleId="Titre">
    <w:name w:val="Title"/>
    <w:basedOn w:val="TitreBase"/>
    <w:next w:val="Sous-titre"/>
    <w:qFormat/>
    <w:pPr>
      <w:pBdr>
        <w:top w:val="single" w:sz="6" w:space="16" w:color="auto"/>
      </w:pBdr>
      <w:spacing w:before="220" w:after="60" w:line="320" w:lineRule="atLeast"/>
    </w:pPr>
    <w:rPr>
      <w:rFonts w:ascii="Arial Black" w:hAnsi="Arial Black"/>
      <w:spacing w:val="-30"/>
      <w:sz w:val="40"/>
    </w:rPr>
  </w:style>
  <w:style w:type="paragraph" w:styleId="Sous-titre">
    <w:name w:val="Subtitle"/>
    <w:basedOn w:val="Titre"/>
    <w:next w:val="Corpsdetexte"/>
    <w:qFormat/>
    <w:pPr>
      <w:pBdr>
        <w:top w:val="none" w:sz="0" w:space="0" w:color="auto"/>
      </w:pBdr>
      <w:spacing w:before="60" w:after="120" w:line="340" w:lineRule="atLeast"/>
    </w:pPr>
    <w:rPr>
      <w:rFonts w:ascii="Arial" w:hAnsi="Arial"/>
      <w:spacing w:val="-16"/>
      <w:sz w:val="32"/>
    </w:rPr>
  </w:style>
  <w:style w:type="paragraph" w:customStyle="1" w:styleId="Sous-titrePagedegarde">
    <w:name w:val="Sous-titre (Page de garde)"/>
    <w:basedOn w:val="TitrePagedegarde"/>
    <w:next w:val="Corpsdetexte"/>
    <w:pPr>
      <w:pBdr>
        <w:top w:val="none" w:sz="0" w:space="0" w:color="auto"/>
        <w:bottom w:val="none" w:sz="0" w:space="0" w:color="auto"/>
      </w:pBdr>
      <w:tabs>
        <w:tab w:val="clear" w:pos="0"/>
      </w:tabs>
      <w:spacing w:before="0" w:after="0" w:line="480" w:lineRule="atLeast"/>
      <w:ind w:right="0"/>
    </w:pPr>
    <w:rPr>
      <w:rFonts w:cs="Tahoma"/>
      <w:bCs/>
      <w:spacing w:val="-30"/>
      <w:sz w:val="40"/>
    </w:rPr>
  </w:style>
  <w:style w:type="paragraph" w:customStyle="1" w:styleId="Sous-titredechapitre">
    <w:name w:val="Sous-titre de chapitre"/>
    <w:basedOn w:val="Sous-titre"/>
  </w:style>
  <w:style w:type="paragraph" w:customStyle="1" w:styleId="TMBase">
    <w:name w:val="TM Base"/>
    <w:basedOn w:val="Normal"/>
    <w:pPr>
      <w:tabs>
        <w:tab w:val="right" w:leader="dot" w:pos="6480"/>
      </w:tabs>
      <w:spacing w:after="240" w:line="240" w:lineRule="atLeast"/>
    </w:pPr>
  </w:style>
  <w:style w:type="paragraph" w:styleId="Tabledesillustrations">
    <w:name w:val="table of figures"/>
    <w:basedOn w:val="TMBase"/>
    <w:semiHidden/>
    <w:pPr>
      <w:ind w:left="1440" w:hanging="360"/>
    </w:pPr>
  </w:style>
  <w:style w:type="paragraph" w:customStyle="1" w:styleId="TableHeader">
    <w:name w:val="Table Header"/>
    <w:basedOn w:val="Normal"/>
    <w:pPr>
      <w:spacing w:before="60"/>
      <w:jc w:val="center"/>
    </w:pPr>
    <w:rPr>
      <w:rFonts w:ascii="Arial Black" w:hAnsi="Arial Black"/>
      <w:sz w:val="16"/>
    </w:rPr>
  </w:style>
  <w:style w:type="paragraph" w:styleId="Tabledesrfrencesjuridiques">
    <w:name w:val="table of authorities"/>
    <w:basedOn w:val="Normal"/>
    <w:semiHidden/>
    <w:pPr>
      <w:tabs>
        <w:tab w:val="right" w:leader="dot" w:pos="7560"/>
      </w:tabs>
      <w:ind w:left="1440" w:hanging="360"/>
    </w:pPr>
  </w:style>
  <w:style w:type="paragraph" w:customStyle="1" w:styleId="Textedetableau">
    <w:name w:val="Texte de tableau"/>
    <w:basedOn w:val="Normal"/>
    <w:pPr>
      <w:spacing w:before="60"/>
    </w:pPr>
    <w:rPr>
      <w:sz w:val="16"/>
    </w:rPr>
  </w:style>
  <w:style w:type="paragraph" w:customStyle="1" w:styleId="Titredechapitre">
    <w:name w:val="Titre de chapitre"/>
    <w:basedOn w:val="Normal"/>
    <w:pPr>
      <w:framePr w:h="1080" w:hRule="exact" w:hSpace="180" w:wrap="auto" w:vAnchor="page" w:hAnchor="page" w:x="1861" w:y="1201"/>
      <w:pBdr>
        <w:left w:val="single" w:sz="6" w:space="1" w:color="auto"/>
      </w:pBdr>
      <w:shd w:val="solid" w:color="auto" w:fill="auto"/>
      <w:spacing w:after="240" w:line="660" w:lineRule="exact"/>
      <w:ind w:left="1077"/>
      <w:jc w:val="center"/>
    </w:pPr>
    <w:rPr>
      <w:rFonts w:ascii="Arial Black" w:hAnsi="Arial Black"/>
      <w:color w:val="FFFFFF"/>
      <w:spacing w:val="-40"/>
      <w:position w:val="-16"/>
      <w:sz w:val="84"/>
    </w:rPr>
  </w:style>
  <w:style w:type="paragraph" w:customStyle="1" w:styleId="Titredesection">
    <w:name w:val="Titre de section"/>
    <w:basedOn w:val="Titre1"/>
    <w:pPr>
      <w:jc w:val="center"/>
      <w:outlineLvl w:val="9"/>
    </w:pPr>
    <w:rPr>
      <w:color w:val="000000"/>
      <w:sz w:val="52"/>
    </w:rPr>
  </w:style>
  <w:style w:type="paragraph" w:styleId="TitreTR">
    <w:name w:val="toa heading"/>
    <w:basedOn w:val="Normal"/>
    <w:next w:val="Tabledesrfrencesjuridiques"/>
    <w:semiHidden/>
    <w:pPr>
      <w:keepNext/>
      <w:spacing w:line="480" w:lineRule="atLeast"/>
    </w:pPr>
    <w:rPr>
      <w:rFonts w:ascii="Arial Black" w:hAnsi="Arial Black"/>
      <w:b/>
      <w:spacing w:val="-10"/>
      <w:kern w:val="28"/>
    </w:rPr>
  </w:style>
  <w:style w:type="paragraph" w:styleId="Titreindex">
    <w:name w:val="index heading"/>
    <w:basedOn w:val="TitreBase"/>
    <w:next w:val="Index1"/>
    <w:semiHidden/>
    <w:pPr>
      <w:keepLines w:val="0"/>
      <w:spacing w:before="0" w:line="480" w:lineRule="atLeast"/>
    </w:pPr>
    <w:rPr>
      <w:rFonts w:ascii="Arial Black" w:hAnsi="Arial Black"/>
      <w:spacing w:val="-5"/>
      <w:kern w:val="0"/>
      <w:sz w:val="24"/>
    </w:rPr>
  </w:style>
  <w:style w:type="paragraph" w:styleId="TM1">
    <w:name w:val="toc 1"/>
    <w:basedOn w:val="TMBase"/>
    <w:autoRedefine/>
    <w:uiPriority w:val="39"/>
    <w:qFormat/>
    <w:rsid w:val="00162BDC"/>
    <w:pPr>
      <w:tabs>
        <w:tab w:val="clear" w:pos="6480"/>
        <w:tab w:val="right" w:pos="9639"/>
      </w:tabs>
      <w:spacing w:before="120" w:after="0" w:line="240" w:lineRule="auto"/>
    </w:pPr>
    <w:rPr>
      <w:rFonts w:cstheme="minorHAnsi"/>
      <w:b/>
      <w:noProof/>
      <w:sz w:val="28"/>
    </w:rPr>
  </w:style>
  <w:style w:type="paragraph" w:styleId="TM2">
    <w:name w:val="toc 2"/>
    <w:basedOn w:val="TMBase"/>
    <w:autoRedefine/>
    <w:uiPriority w:val="39"/>
    <w:qFormat/>
    <w:rsid w:val="00162BDC"/>
    <w:pPr>
      <w:tabs>
        <w:tab w:val="clear" w:pos="6480"/>
        <w:tab w:val="right" w:pos="9639"/>
      </w:tabs>
      <w:spacing w:before="120" w:after="0" w:line="240" w:lineRule="auto"/>
      <w:ind w:left="200"/>
    </w:pPr>
    <w:rPr>
      <w:rFonts w:cstheme="minorHAnsi"/>
      <w:b/>
      <w:noProof/>
      <w:sz w:val="18"/>
    </w:rPr>
  </w:style>
  <w:style w:type="paragraph" w:styleId="TM3">
    <w:name w:val="toc 3"/>
    <w:basedOn w:val="TMBase"/>
    <w:autoRedefine/>
    <w:uiPriority w:val="39"/>
    <w:qFormat/>
    <w:rsid w:val="00162BDC"/>
    <w:pPr>
      <w:tabs>
        <w:tab w:val="clear" w:pos="6480"/>
        <w:tab w:val="right" w:leader="dot" w:pos="9639"/>
      </w:tabs>
      <w:spacing w:after="0" w:line="240" w:lineRule="auto"/>
      <w:ind w:left="400"/>
    </w:pPr>
    <w:rPr>
      <w:rFonts w:cstheme="minorHAnsi"/>
      <w:noProof/>
      <w:sz w:val="18"/>
    </w:rPr>
  </w:style>
  <w:style w:type="paragraph" w:styleId="TM4">
    <w:name w:val="toc 4"/>
    <w:basedOn w:val="TMBase"/>
    <w:autoRedefine/>
    <w:uiPriority w:val="39"/>
    <w:pPr>
      <w:tabs>
        <w:tab w:val="clear" w:pos="6480"/>
        <w:tab w:val="right" w:leader="dot" w:pos="9628"/>
      </w:tabs>
      <w:spacing w:after="0" w:line="240" w:lineRule="auto"/>
      <w:ind w:left="600"/>
    </w:pPr>
    <w:rPr>
      <w:sz w:val="18"/>
    </w:rPr>
  </w:style>
  <w:style w:type="paragraph" w:styleId="TM5">
    <w:name w:val="toc 5"/>
    <w:basedOn w:val="TMBase"/>
    <w:autoRedefine/>
    <w:uiPriority w:val="39"/>
    <w:pPr>
      <w:tabs>
        <w:tab w:val="clear" w:pos="6480"/>
      </w:tabs>
      <w:spacing w:after="0" w:line="240" w:lineRule="auto"/>
      <w:ind w:left="800"/>
    </w:pPr>
  </w:style>
  <w:style w:type="paragraph" w:styleId="TM6">
    <w:name w:val="toc 6"/>
    <w:basedOn w:val="Normal"/>
    <w:next w:val="Normal"/>
    <w:autoRedefine/>
    <w:uiPriority w:val="39"/>
    <w:pPr>
      <w:ind w:left="1000"/>
    </w:pPr>
  </w:style>
  <w:style w:type="paragraph" w:styleId="TM7">
    <w:name w:val="toc 7"/>
    <w:basedOn w:val="Normal"/>
    <w:next w:val="Normal"/>
    <w:autoRedefine/>
    <w:uiPriority w:val="39"/>
    <w:pPr>
      <w:ind w:left="1200"/>
    </w:pPr>
  </w:style>
  <w:style w:type="paragraph" w:styleId="TM8">
    <w:name w:val="toc 8"/>
    <w:basedOn w:val="Normal"/>
    <w:next w:val="Normal"/>
    <w:autoRedefine/>
    <w:uiPriority w:val="39"/>
    <w:pPr>
      <w:ind w:left="1400"/>
    </w:pPr>
  </w:style>
  <w:style w:type="paragraph" w:styleId="TM9">
    <w:name w:val="toc 9"/>
    <w:basedOn w:val="Normal"/>
    <w:next w:val="Normal"/>
    <w:autoRedefine/>
    <w:uiPriority w:val="39"/>
    <w:pPr>
      <w:ind w:left="1600"/>
    </w:pPr>
  </w:style>
  <w:style w:type="paragraph" w:customStyle="1" w:styleId="Lgendes">
    <w:name w:val="Légendes"/>
    <w:basedOn w:val="Normal"/>
    <w:rPr>
      <w:rFonts w:ascii="Comic Sans MS" w:hAnsi="Comic Sans MS"/>
      <w:sz w:val="16"/>
    </w:rPr>
  </w:style>
  <w:style w:type="paragraph" w:styleId="Commentaire">
    <w:name w:val="annotation text"/>
    <w:basedOn w:val="Normal"/>
    <w:semiHidden/>
  </w:style>
  <w:style w:type="character" w:customStyle="1" w:styleId="Nompropre">
    <w:name w:val="Nom propre"/>
    <w:basedOn w:val="Policepardfaut"/>
    <w:rPr>
      <w:rFonts w:ascii="Arial Black" w:hAnsi="Arial Black"/>
    </w:rPr>
  </w:style>
  <w:style w:type="character" w:customStyle="1" w:styleId="masqu">
    <w:name w:val="masqué"/>
  </w:style>
  <w:style w:type="paragraph" w:customStyle="1" w:styleId="Sous-titrePagedegarde2">
    <w:name w:val="Sous-titre (Page de garde)2"/>
    <w:basedOn w:val="Sous-titrePagedegarde"/>
    <w:pPr>
      <w:jc w:val="right"/>
    </w:pPr>
    <w:rPr>
      <w:sz w:val="28"/>
    </w:rPr>
  </w:style>
  <w:style w:type="paragraph" w:customStyle="1" w:styleId="Corpsdetextetass">
    <w:name w:val="Corps de texte tassé"/>
    <w:basedOn w:val="Corpsdetexte"/>
    <w:pPr>
      <w:spacing w:after="0"/>
    </w:pPr>
    <w:rPr>
      <w:noProof/>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paragraph" w:customStyle="1" w:styleId="TitreTableau">
    <w:name w:val="Titre_Tableau"/>
    <w:basedOn w:val="Corpsdetexte"/>
    <w:pPr>
      <w:ind w:left="0"/>
      <w:jc w:val="center"/>
    </w:pPr>
    <w:rPr>
      <w:b/>
      <w:bCs/>
    </w:rPr>
  </w:style>
  <w:style w:type="paragraph" w:customStyle="1" w:styleId="nt">
    <w:name w:val="nt"/>
    <w:basedOn w:val="Normal"/>
    <w:pPr>
      <w:spacing w:before="100" w:beforeAutospacing="1" w:after="100" w:afterAutospacing="1"/>
    </w:pPr>
    <w:rPr>
      <w:rFonts w:ascii="Times New Roman" w:hAnsi="Times New Roman"/>
      <w:color w:val="000000"/>
      <w:sz w:val="24"/>
      <w:szCs w:val="24"/>
    </w:rPr>
  </w:style>
  <w:style w:type="paragraph" w:customStyle="1" w:styleId="Corpstextetableau">
    <w:name w:val="Corps texte tableau"/>
    <w:basedOn w:val="Corpsdetexte"/>
    <w:pPr>
      <w:spacing w:after="0"/>
      <w:ind w:left="0"/>
      <w:jc w:val="left"/>
    </w:pPr>
  </w:style>
  <w:style w:type="paragraph" w:customStyle="1" w:styleId="rlnsr">
    <w:name w:val="rlnsr"/>
    <w:basedOn w:val="Normal"/>
    <w:pPr>
      <w:spacing w:before="100" w:beforeAutospacing="1" w:after="100" w:afterAutospacing="1"/>
    </w:pPr>
    <w:rPr>
      <w:rFonts w:ascii="Times New Roman" w:hAnsi="Times New Roman"/>
      <w:color w:val="000000"/>
      <w:sz w:val="24"/>
      <w:szCs w:val="24"/>
    </w:rPr>
  </w:style>
  <w:style w:type="paragraph" w:customStyle="1" w:styleId="t">
    <w:name w:val="t"/>
    <w:basedOn w:val="Normal"/>
    <w:pPr>
      <w:spacing w:before="100" w:beforeAutospacing="1" w:after="100" w:afterAutospacing="1"/>
    </w:pPr>
    <w:rPr>
      <w:rFonts w:ascii="Times New Roman" w:hAnsi="Times New Roman"/>
      <w:color w:val="000000"/>
      <w:sz w:val="24"/>
      <w:szCs w:val="24"/>
    </w:rPr>
  </w:style>
  <w:style w:type="paragraph" w:styleId="PrformatHTML">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000000"/>
    </w:rPr>
  </w:style>
  <w:style w:type="character" w:styleId="CodeHTML">
    <w:name w:val="HTML Code"/>
    <w:basedOn w:val="Policepardfaut"/>
    <w:rPr>
      <w:rFonts w:ascii="Courier New" w:eastAsia="Courier New" w:hAnsi="Courier New" w:cs="Courier New"/>
      <w:sz w:val="20"/>
      <w:szCs w:val="20"/>
    </w:rPr>
  </w:style>
  <w:style w:type="paragraph" w:customStyle="1" w:styleId="lt1">
    <w:name w:val="lt1"/>
    <w:basedOn w:val="Normal"/>
    <w:pPr>
      <w:spacing w:before="100" w:beforeAutospacing="1" w:after="100" w:afterAutospacing="1"/>
    </w:pPr>
    <w:rPr>
      <w:rFonts w:ascii="Times New Roman" w:hAnsi="Times New Roman"/>
      <w:color w:val="000000"/>
      <w:sz w:val="24"/>
      <w:szCs w:val="24"/>
    </w:rPr>
  </w:style>
  <w:style w:type="paragraph" w:customStyle="1" w:styleId="H1">
    <w:name w:val="H1"/>
    <w:basedOn w:val="Normal"/>
    <w:next w:val="Normal"/>
    <w:pPr>
      <w:keepNext/>
      <w:autoSpaceDE w:val="0"/>
      <w:autoSpaceDN w:val="0"/>
      <w:adjustRightInd w:val="0"/>
      <w:spacing w:before="100" w:after="100"/>
      <w:outlineLvl w:val="1"/>
    </w:pPr>
    <w:rPr>
      <w:rFonts w:ascii="Times New Roman" w:hAnsi="Times New Roman"/>
      <w:b/>
      <w:bCs/>
      <w:kern w:val="36"/>
      <w:sz w:val="48"/>
      <w:szCs w:val="48"/>
    </w:rPr>
  </w:style>
  <w:style w:type="paragraph" w:customStyle="1" w:styleId="ind">
    <w:name w:val="ind"/>
    <w:basedOn w:val="Normal"/>
    <w:pPr>
      <w:spacing w:before="100" w:beforeAutospacing="1" w:after="100" w:afterAutospacing="1"/>
    </w:pPr>
    <w:rPr>
      <w:rFonts w:ascii="Times New Roman" w:hAnsi="Times New Roman"/>
      <w:color w:val="000000"/>
      <w:sz w:val="24"/>
      <w:szCs w:val="24"/>
    </w:rPr>
  </w:style>
  <w:style w:type="paragraph" w:customStyle="1" w:styleId="Corpstextespcial">
    <w:name w:val="Corps texte spécial"/>
    <w:basedOn w:val="Corpsdetexte"/>
    <w:rPr>
      <w:rFonts w:ascii="Arial Narrow" w:hAnsi="Arial Narrow" w:cs="Arial"/>
      <w:i/>
      <w:color w:val="000000"/>
      <w14:textFill>
        <w14:solidFill>
          <w14:srgbClr w14:val="000000">
            <w14:lumMod w14:val="50000"/>
          </w14:srgbClr>
        </w14:solidFill>
      </w14:textFill>
    </w:rPr>
  </w:style>
  <w:style w:type="paragraph" w:styleId="NormalWeb">
    <w:name w:val="Normal (Web)"/>
    <w:basedOn w:val="Normal"/>
    <w:rsid w:val="009E199D"/>
    <w:pPr>
      <w:spacing w:before="100" w:beforeAutospacing="1" w:after="100" w:afterAutospacing="1"/>
    </w:pPr>
    <w:rPr>
      <w:rFonts w:ascii="Times New Roman" w:hAnsi="Times New Roman"/>
      <w:sz w:val="24"/>
      <w:szCs w:val="24"/>
    </w:rPr>
  </w:style>
  <w:style w:type="paragraph" w:customStyle="1" w:styleId="lbr2">
    <w:name w:val="lbr2"/>
    <w:basedOn w:val="Normal"/>
    <w:rsid w:val="009E199D"/>
    <w:pPr>
      <w:spacing w:before="100" w:beforeAutospacing="1" w:after="100" w:afterAutospacing="1"/>
    </w:pPr>
    <w:rPr>
      <w:rFonts w:ascii="Times New Roman" w:hAnsi="Times New Roman"/>
      <w:sz w:val="24"/>
      <w:szCs w:val="24"/>
    </w:rPr>
  </w:style>
  <w:style w:type="character" w:customStyle="1" w:styleId="CorpsdetexteCar">
    <w:name w:val="Corps de texte Car"/>
    <w:basedOn w:val="Policepardfaut"/>
    <w:link w:val="Corpsdetexte"/>
    <w:uiPriority w:val="99"/>
    <w:rsid w:val="00700A9B"/>
    <w:rPr>
      <w:rFonts w:ascii="Segoe UI" w:hAnsi="Segoe UI" w:cs="Segoe UI"/>
      <w:color w:val="404040" w:themeColor="text1" w:themeTint="BF"/>
    </w:rPr>
  </w:style>
  <w:style w:type="paragraph" w:customStyle="1" w:styleId="Caramel">
    <w:name w:val="Caramel"/>
    <w:rsid w:val="00FA6B41"/>
    <w:rPr>
      <w:rFonts w:ascii="Arial" w:hAnsi="Arial"/>
      <w:spacing w:val="-5"/>
    </w:rPr>
  </w:style>
  <w:style w:type="table" w:styleId="Grilledutableau">
    <w:name w:val="Table Grid"/>
    <w:basedOn w:val="TableauNormal"/>
    <w:rsid w:val="00D97D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Titre3">
    <w:name w:val="Style Titre 3"/>
    <w:basedOn w:val="Titre3"/>
    <w:autoRedefine/>
    <w:rsid w:val="00D97DAB"/>
    <w:pPr>
      <w:keepLines w:val="0"/>
      <w:spacing w:before="160" w:after="160" w:line="240" w:lineRule="auto"/>
      <w:ind w:left="142"/>
    </w:pPr>
    <w:rPr>
      <w:rFonts w:ascii="Tahoma" w:hAnsi="Tahoma" w:cs="Tahoma"/>
      <w:b w:val="0"/>
      <w:bCs/>
      <w:color w:val="000000"/>
      <w:kern w:val="0"/>
      <w14:textFill>
        <w14:solidFill>
          <w14:srgbClr w14:val="000000">
            <w14:lumMod w14:val="75000"/>
            <w14:lumOff w14:val="25000"/>
          </w14:srgbClr>
        </w14:solidFill>
      </w14:textFill>
    </w:rPr>
  </w:style>
  <w:style w:type="paragraph" w:styleId="Textedebulles">
    <w:name w:val="Balloon Text"/>
    <w:basedOn w:val="Normal"/>
    <w:semiHidden/>
    <w:rsid w:val="00717C7C"/>
    <w:rPr>
      <w:rFonts w:ascii="Tahoma" w:hAnsi="Tahoma" w:cs="Tahoma"/>
      <w:sz w:val="16"/>
      <w:szCs w:val="16"/>
    </w:rPr>
  </w:style>
  <w:style w:type="character" w:customStyle="1" w:styleId="TitreBaseCar">
    <w:name w:val="Titre Base Car"/>
    <w:basedOn w:val="Policepardfaut"/>
    <w:link w:val="TitreBase"/>
    <w:rsid w:val="00A634BB"/>
    <w:rPr>
      <w:rFonts w:ascii="Arial" w:hAnsi="Arial"/>
      <w:spacing w:val="-4"/>
      <w:kern w:val="28"/>
      <w:sz w:val="22"/>
      <w:lang w:val="fr-FR" w:eastAsia="fr-FR" w:bidi="ar-SA"/>
    </w:rPr>
  </w:style>
  <w:style w:type="character" w:customStyle="1" w:styleId="Titre3Car">
    <w:name w:val="Titre 3 Car"/>
    <w:aliases w:val="Titre 3 Car Car Car Car1"/>
    <w:basedOn w:val="TitreBaseCar"/>
    <w:link w:val="Titre3"/>
    <w:rsid w:val="00700A9B"/>
    <w:rPr>
      <w:rFonts w:ascii="Segoe UI Semibold" w:hAnsi="Segoe UI Semibold" w:cs="Segoe UI"/>
      <w:b/>
      <w:color w:val="404040" w:themeColor="text1" w:themeTint="BF"/>
      <w:spacing w:val="-4"/>
      <w:kern w:val="28"/>
      <w:sz w:val="22"/>
      <w:szCs w:val="22"/>
      <w:lang w:val="fr-FR" w:eastAsia="fr-FR" w:bidi="ar-SA"/>
    </w:rPr>
  </w:style>
  <w:style w:type="character" w:customStyle="1" w:styleId="Titre2Car">
    <w:name w:val="Titre 2 Car"/>
    <w:basedOn w:val="Policepardfaut"/>
    <w:link w:val="Titre2"/>
    <w:uiPriority w:val="9"/>
    <w:rsid w:val="00700A9B"/>
    <w:rPr>
      <w:rFonts w:ascii="Segoe UI Semibold" w:hAnsi="Segoe UI Semibold" w:cs="Segoe UI"/>
      <w:b/>
      <w:color w:val="7030A0"/>
      <w:kern w:val="28"/>
      <w:sz w:val="24"/>
      <w:szCs w:val="24"/>
    </w:rPr>
  </w:style>
  <w:style w:type="character" w:customStyle="1" w:styleId="Titre2CarCar">
    <w:name w:val="Titre 2 Car Car"/>
    <w:basedOn w:val="Policepardfaut"/>
    <w:rsid w:val="005C01EA"/>
    <w:rPr>
      <w:rFonts w:ascii="Arial Black" w:hAnsi="Arial Black"/>
      <w:spacing w:val="-15"/>
      <w:kern w:val="28"/>
      <w:sz w:val="26"/>
      <w:lang w:val="fr-FR" w:eastAsia="fr-FR" w:bidi="ar-SA"/>
    </w:rPr>
  </w:style>
  <w:style w:type="character" w:customStyle="1" w:styleId="apple-converted-space">
    <w:name w:val="apple-converted-space"/>
    <w:basedOn w:val="Policepardfaut"/>
    <w:rsid w:val="00246932"/>
  </w:style>
  <w:style w:type="character" w:styleId="lev">
    <w:name w:val="Strong"/>
    <w:basedOn w:val="Policepardfaut"/>
    <w:uiPriority w:val="22"/>
    <w:qFormat/>
    <w:rsid w:val="00246932"/>
    <w:rPr>
      <w:b/>
      <w:bCs/>
    </w:rPr>
  </w:style>
  <w:style w:type="character" w:styleId="Accentuation">
    <w:name w:val="Emphasis"/>
    <w:basedOn w:val="Policepardfaut"/>
    <w:uiPriority w:val="20"/>
    <w:qFormat/>
    <w:rsid w:val="00246932"/>
    <w:rPr>
      <w:i/>
      <w:iCs/>
    </w:rPr>
  </w:style>
  <w:style w:type="paragraph" w:customStyle="1" w:styleId="wp-caption-text">
    <w:name w:val="wp-caption-text"/>
    <w:basedOn w:val="Normal"/>
    <w:rsid w:val="00246932"/>
    <w:pPr>
      <w:spacing w:before="100" w:beforeAutospacing="1" w:after="100" w:afterAutospacing="1"/>
    </w:pPr>
    <w:rPr>
      <w:rFonts w:ascii="Times New Roman" w:hAnsi="Times New Roman"/>
      <w:sz w:val="24"/>
      <w:szCs w:val="24"/>
    </w:rPr>
  </w:style>
  <w:style w:type="character" w:customStyle="1" w:styleId="toctoggle">
    <w:name w:val="toctoggle"/>
    <w:rsid w:val="00246932"/>
  </w:style>
  <w:style w:type="character" w:customStyle="1" w:styleId="tocnumber">
    <w:name w:val="tocnumber"/>
    <w:rsid w:val="00246932"/>
  </w:style>
  <w:style w:type="character" w:customStyle="1" w:styleId="toctext">
    <w:name w:val="toctext"/>
    <w:rsid w:val="00246932"/>
  </w:style>
  <w:style w:type="paragraph" w:customStyle="1" w:styleId="Corpsdetexte22">
    <w:name w:val="Corps de texte 22"/>
    <w:basedOn w:val="Corpsdetexte"/>
    <w:rsid w:val="006E0278"/>
    <w:pPr>
      <w:ind w:left="1440"/>
    </w:pPr>
    <w:rPr>
      <w:rFonts w:ascii="Arial" w:hAnsi="Arial" w:cs="Times New Roman"/>
      <w:color w:val="000000"/>
      <w:spacing w:val="-5"/>
      <w14:textFill>
        <w14:solidFill>
          <w14:srgbClr w14:val="000000">
            <w14:lumMod w14:val="65000"/>
            <w14:lumOff w14:val="35000"/>
          </w14:srgbClr>
        </w14:solidFill>
      </w14:textFill>
    </w:rPr>
  </w:style>
  <w:style w:type="paragraph" w:customStyle="1" w:styleId="Explorateurdedocuments2">
    <w:name w:val="Explorateur de documents2"/>
    <w:basedOn w:val="Normal"/>
    <w:rsid w:val="006E0278"/>
    <w:pPr>
      <w:shd w:val="clear" w:color="auto" w:fill="000080"/>
    </w:pPr>
    <w:rPr>
      <w:rFonts w:ascii="Tahoma" w:hAnsi="Tahoma"/>
    </w:rPr>
  </w:style>
  <w:style w:type="character" w:customStyle="1" w:styleId="Accentuation2">
    <w:name w:val="Accentuation2"/>
    <w:rsid w:val="006E0278"/>
    <w:rPr>
      <w:rFonts w:ascii="Arial Black" w:hAnsi="Arial Black"/>
      <w:spacing w:val="-4"/>
      <w:sz w:val="18"/>
    </w:rPr>
  </w:style>
  <w:style w:type="paragraph" w:styleId="Paragraphedeliste">
    <w:name w:val="List Paragraph"/>
    <w:basedOn w:val="Normal"/>
    <w:uiPriority w:val="34"/>
    <w:qFormat/>
    <w:rsid w:val="006E0278"/>
    <w:pPr>
      <w:ind w:left="720"/>
    </w:pPr>
    <w:rPr>
      <w:rFonts w:ascii="Calibri" w:eastAsia="Calibri" w:hAnsi="Calibri" w:cs="Calibri"/>
      <w:color w:val="000000"/>
    </w:rPr>
  </w:style>
  <w:style w:type="character" w:customStyle="1" w:styleId="Titre3Car1">
    <w:name w:val="Titre 3 Car1"/>
    <w:aliases w:val="Titre 3 Car Car2,Titre 3 Car Car Car Car"/>
    <w:rsid w:val="006E0278"/>
    <w:rPr>
      <w:rFonts w:ascii="Arial Black" w:hAnsi="Arial Black"/>
      <w:color w:val="808080"/>
      <w:spacing w:val="-10"/>
      <w:kern w:val="28"/>
      <w:sz w:val="18"/>
      <w:szCs w:val="18"/>
    </w:rPr>
  </w:style>
  <w:style w:type="character" w:customStyle="1" w:styleId="gras1">
    <w:name w:val="gras1"/>
    <w:rsid w:val="006E0278"/>
    <w:rPr>
      <w:rFonts w:ascii="Verdana" w:hAnsi="Verdana" w:hint="default"/>
      <w:b/>
      <w:bCs/>
      <w:color w:val="003399"/>
      <w:sz w:val="17"/>
      <w:szCs w:val="17"/>
    </w:rPr>
  </w:style>
  <w:style w:type="paragraph" w:customStyle="1" w:styleId="Corpsdetexte23">
    <w:name w:val="Corps de texte 23"/>
    <w:basedOn w:val="Corpsdetexte"/>
    <w:rsid w:val="003F13D0"/>
    <w:pPr>
      <w:tabs>
        <w:tab w:val="right" w:pos="7371"/>
      </w:tabs>
      <w:spacing w:line="240" w:lineRule="atLeast"/>
      <w:ind w:left="1440"/>
    </w:pPr>
    <w:rPr>
      <w:rFonts w:ascii="Arial" w:hAnsi="Arial" w:cs="Times New Roman"/>
      <w:color w:val="000000"/>
      <w:spacing w:val="-5"/>
      <w14:textFill>
        <w14:solidFill>
          <w14:srgbClr w14:val="000000">
            <w14:lumMod w14:val="75000"/>
            <w14:lumOff w14:val="25000"/>
          </w14:srgbClr>
        </w14:solidFill>
      </w14:textFill>
    </w:rPr>
  </w:style>
  <w:style w:type="paragraph" w:customStyle="1" w:styleId="Explorateurdedocuments3">
    <w:name w:val="Explorateur de documents3"/>
    <w:basedOn w:val="Normal"/>
    <w:rsid w:val="003F13D0"/>
    <w:pPr>
      <w:shd w:val="clear" w:color="auto" w:fill="000080"/>
    </w:pPr>
    <w:rPr>
      <w:rFonts w:ascii="Tahoma" w:hAnsi="Tahoma"/>
    </w:rPr>
  </w:style>
  <w:style w:type="character" w:customStyle="1" w:styleId="Accentuation3">
    <w:name w:val="Accentuation3"/>
    <w:rsid w:val="003F13D0"/>
    <w:rPr>
      <w:rFonts w:ascii="Arial Black" w:hAnsi="Arial Black"/>
      <w:spacing w:val="-4"/>
      <w:sz w:val="18"/>
    </w:rPr>
  </w:style>
  <w:style w:type="character" w:customStyle="1" w:styleId="Titre3CarCar1">
    <w:name w:val="Titre 3 Car Car1"/>
    <w:aliases w:val="Titre 3 Car Car Car Car Car,Titre 3 Car Car"/>
    <w:rsid w:val="003F13D0"/>
    <w:rPr>
      <w:rFonts w:ascii="Arial Black" w:hAnsi="Arial Black"/>
      <w:color w:val="808080"/>
      <w:spacing w:val="-10"/>
      <w:kern w:val="28"/>
      <w:sz w:val="18"/>
      <w:szCs w:val="18"/>
      <w:lang w:val="fr-FR" w:eastAsia="fr-FR" w:bidi="ar-SA"/>
    </w:rPr>
  </w:style>
  <w:style w:type="paragraph" w:customStyle="1" w:styleId="section1">
    <w:name w:val="section1"/>
    <w:basedOn w:val="Normal"/>
    <w:rsid w:val="003F13D0"/>
    <w:pPr>
      <w:spacing w:before="100" w:beforeAutospacing="1" w:after="100" w:afterAutospacing="1"/>
    </w:pPr>
    <w:rPr>
      <w:rFonts w:ascii="Times New Roman" w:eastAsia="Calibri" w:hAnsi="Times New Roman"/>
      <w:sz w:val="24"/>
      <w:szCs w:val="24"/>
    </w:rPr>
  </w:style>
  <w:style w:type="paragraph" w:styleId="En-ttedetabledesmatires">
    <w:name w:val="TOC Heading"/>
    <w:basedOn w:val="Titre1"/>
    <w:next w:val="Normal"/>
    <w:uiPriority w:val="39"/>
    <w:semiHidden/>
    <w:unhideWhenUsed/>
    <w:qFormat/>
    <w:rsid w:val="003F13D0"/>
    <w:pPr>
      <w:spacing w:after="0" w:line="276" w:lineRule="auto"/>
      <w:ind w:right="0"/>
      <w:outlineLvl w:val="9"/>
    </w:pPr>
    <w:rPr>
      <w:rFonts w:ascii="Cambria" w:hAnsi="Cambria" w:cs="Times New Roman"/>
      <w:b/>
      <w:bCs/>
      <w:color w:val="365F91"/>
      <w:spacing w:val="0"/>
      <w:kern w:val="0"/>
      <w:sz w:val="28"/>
      <w:szCs w:val="28"/>
    </w:rPr>
  </w:style>
  <w:style w:type="character" w:customStyle="1" w:styleId="Titre1Car">
    <w:name w:val="Titre 1 Car"/>
    <w:basedOn w:val="Policepardfaut"/>
    <w:link w:val="Titre1"/>
    <w:rsid w:val="00607029"/>
    <w:rPr>
      <w:rFonts w:ascii="Segoe UI Semibold" w:hAnsi="Segoe UI Semibold" w:cs="Segoe UI"/>
      <w:color w:val="7030A0"/>
      <w:spacing w:val="22"/>
      <w:kern w:val="20"/>
      <w:sz w:val="32"/>
    </w:rPr>
  </w:style>
  <w:style w:type="character" w:styleId="Mentionnonrsolue">
    <w:name w:val="Unresolved Mention"/>
    <w:basedOn w:val="Policepardfaut"/>
    <w:uiPriority w:val="99"/>
    <w:semiHidden/>
    <w:unhideWhenUsed/>
    <w:rsid w:val="00917220"/>
    <w:rPr>
      <w:color w:val="605E5C"/>
      <w:shd w:val="clear" w:color="auto" w:fill="E1DFDD"/>
    </w:rPr>
  </w:style>
  <w:style w:type="character" w:customStyle="1" w:styleId="Titre4Car">
    <w:name w:val="Titre 4 Car"/>
    <w:basedOn w:val="Policepardfaut"/>
    <w:link w:val="Titre4"/>
    <w:rsid w:val="008D7F35"/>
    <w:rPr>
      <w:rFonts w:ascii="Segoe UI" w:hAnsi="Segoe UI" w:cs="Segoe UI"/>
      <w:b/>
      <w:bCs/>
      <w:color w:val="404040" w:themeColor="text1" w:themeTint="BF"/>
      <w:kern w:val="28"/>
    </w:rPr>
  </w:style>
  <w:style w:type="paragraph" w:customStyle="1" w:styleId="m-4676888180165720822msolistparagraph">
    <w:name w:val="m_-4676888180165720822msolistparagraph"/>
    <w:basedOn w:val="Normal"/>
    <w:rsid w:val="00AD47B8"/>
    <w:pPr>
      <w:spacing w:before="100" w:beforeAutospacing="1" w:after="100" w:afterAutospacing="1"/>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85527">
      <w:bodyDiv w:val="1"/>
      <w:marLeft w:val="0"/>
      <w:marRight w:val="0"/>
      <w:marTop w:val="0"/>
      <w:marBottom w:val="0"/>
      <w:divBdr>
        <w:top w:val="none" w:sz="0" w:space="0" w:color="auto"/>
        <w:left w:val="none" w:sz="0" w:space="0" w:color="auto"/>
        <w:bottom w:val="none" w:sz="0" w:space="0" w:color="auto"/>
        <w:right w:val="none" w:sz="0" w:space="0" w:color="auto"/>
      </w:divBdr>
    </w:div>
    <w:div w:id="143745148">
      <w:bodyDiv w:val="1"/>
      <w:marLeft w:val="0"/>
      <w:marRight w:val="0"/>
      <w:marTop w:val="0"/>
      <w:marBottom w:val="0"/>
      <w:divBdr>
        <w:top w:val="none" w:sz="0" w:space="0" w:color="auto"/>
        <w:left w:val="none" w:sz="0" w:space="0" w:color="auto"/>
        <w:bottom w:val="none" w:sz="0" w:space="0" w:color="auto"/>
        <w:right w:val="none" w:sz="0" w:space="0" w:color="auto"/>
      </w:divBdr>
    </w:div>
    <w:div w:id="224532304">
      <w:bodyDiv w:val="1"/>
      <w:marLeft w:val="0"/>
      <w:marRight w:val="0"/>
      <w:marTop w:val="0"/>
      <w:marBottom w:val="0"/>
      <w:divBdr>
        <w:top w:val="none" w:sz="0" w:space="0" w:color="auto"/>
        <w:left w:val="none" w:sz="0" w:space="0" w:color="auto"/>
        <w:bottom w:val="none" w:sz="0" w:space="0" w:color="auto"/>
        <w:right w:val="none" w:sz="0" w:space="0" w:color="auto"/>
      </w:divBdr>
      <w:divsChild>
        <w:div w:id="716975144">
          <w:marLeft w:val="0"/>
          <w:marRight w:val="0"/>
          <w:marTop w:val="0"/>
          <w:marBottom w:val="0"/>
          <w:divBdr>
            <w:top w:val="none" w:sz="0" w:space="0" w:color="auto"/>
            <w:left w:val="none" w:sz="0" w:space="0" w:color="auto"/>
            <w:bottom w:val="none" w:sz="0" w:space="0" w:color="auto"/>
            <w:right w:val="none" w:sz="0" w:space="0" w:color="auto"/>
          </w:divBdr>
          <w:divsChild>
            <w:div w:id="195388872">
              <w:marLeft w:val="0"/>
              <w:marRight w:val="0"/>
              <w:marTop w:val="0"/>
              <w:marBottom w:val="0"/>
              <w:divBdr>
                <w:top w:val="none" w:sz="0" w:space="0" w:color="auto"/>
                <w:left w:val="none" w:sz="0" w:space="0" w:color="auto"/>
                <w:bottom w:val="none" w:sz="0" w:space="0" w:color="auto"/>
                <w:right w:val="none" w:sz="0" w:space="0" w:color="auto"/>
              </w:divBdr>
            </w:div>
            <w:div w:id="652294208">
              <w:marLeft w:val="0"/>
              <w:marRight w:val="0"/>
              <w:marTop w:val="0"/>
              <w:marBottom w:val="0"/>
              <w:divBdr>
                <w:top w:val="none" w:sz="0" w:space="0" w:color="auto"/>
                <w:left w:val="none" w:sz="0" w:space="0" w:color="auto"/>
                <w:bottom w:val="none" w:sz="0" w:space="0" w:color="auto"/>
                <w:right w:val="none" w:sz="0" w:space="0" w:color="auto"/>
              </w:divBdr>
            </w:div>
            <w:div w:id="913782719">
              <w:marLeft w:val="0"/>
              <w:marRight w:val="0"/>
              <w:marTop w:val="0"/>
              <w:marBottom w:val="0"/>
              <w:divBdr>
                <w:top w:val="none" w:sz="0" w:space="0" w:color="auto"/>
                <w:left w:val="none" w:sz="0" w:space="0" w:color="auto"/>
                <w:bottom w:val="none" w:sz="0" w:space="0" w:color="auto"/>
                <w:right w:val="none" w:sz="0" w:space="0" w:color="auto"/>
              </w:divBdr>
            </w:div>
            <w:div w:id="939097070">
              <w:marLeft w:val="0"/>
              <w:marRight w:val="0"/>
              <w:marTop w:val="0"/>
              <w:marBottom w:val="0"/>
              <w:divBdr>
                <w:top w:val="none" w:sz="0" w:space="0" w:color="auto"/>
                <w:left w:val="none" w:sz="0" w:space="0" w:color="auto"/>
                <w:bottom w:val="none" w:sz="0" w:space="0" w:color="auto"/>
                <w:right w:val="none" w:sz="0" w:space="0" w:color="auto"/>
              </w:divBdr>
            </w:div>
            <w:div w:id="1235624390">
              <w:marLeft w:val="0"/>
              <w:marRight w:val="0"/>
              <w:marTop w:val="0"/>
              <w:marBottom w:val="0"/>
              <w:divBdr>
                <w:top w:val="none" w:sz="0" w:space="0" w:color="auto"/>
                <w:left w:val="none" w:sz="0" w:space="0" w:color="auto"/>
                <w:bottom w:val="none" w:sz="0" w:space="0" w:color="auto"/>
                <w:right w:val="none" w:sz="0" w:space="0" w:color="auto"/>
              </w:divBdr>
            </w:div>
            <w:div w:id="1373573941">
              <w:marLeft w:val="0"/>
              <w:marRight w:val="0"/>
              <w:marTop w:val="0"/>
              <w:marBottom w:val="0"/>
              <w:divBdr>
                <w:top w:val="none" w:sz="0" w:space="0" w:color="auto"/>
                <w:left w:val="none" w:sz="0" w:space="0" w:color="auto"/>
                <w:bottom w:val="none" w:sz="0" w:space="0" w:color="auto"/>
                <w:right w:val="none" w:sz="0" w:space="0" w:color="auto"/>
              </w:divBdr>
            </w:div>
            <w:div w:id="1411543769">
              <w:marLeft w:val="0"/>
              <w:marRight w:val="0"/>
              <w:marTop w:val="0"/>
              <w:marBottom w:val="0"/>
              <w:divBdr>
                <w:top w:val="none" w:sz="0" w:space="0" w:color="auto"/>
                <w:left w:val="none" w:sz="0" w:space="0" w:color="auto"/>
                <w:bottom w:val="none" w:sz="0" w:space="0" w:color="auto"/>
                <w:right w:val="none" w:sz="0" w:space="0" w:color="auto"/>
              </w:divBdr>
            </w:div>
            <w:div w:id="207547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95984">
      <w:bodyDiv w:val="1"/>
      <w:marLeft w:val="0"/>
      <w:marRight w:val="0"/>
      <w:marTop w:val="0"/>
      <w:marBottom w:val="0"/>
      <w:divBdr>
        <w:top w:val="none" w:sz="0" w:space="0" w:color="auto"/>
        <w:left w:val="none" w:sz="0" w:space="0" w:color="auto"/>
        <w:bottom w:val="none" w:sz="0" w:space="0" w:color="auto"/>
        <w:right w:val="none" w:sz="0" w:space="0" w:color="auto"/>
      </w:divBdr>
    </w:div>
    <w:div w:id="272171180">
      <w:bodyDiv w:val="1"/>
      <w:marLeft w:val="0"/>
      <w:marRight w:val="0"/>
      <w:marTop w:val="0"/>
      <w:marBottom w:val="0"/>
      <w:divBdr>
        <w:top w:val="none" w:sz="0" w:space="0" w:color="auto"/>
        <w:left w:val="none" w:sz="0" w:space="0" w:color="auto"/>
        <w:bottom w:val="none" w:sz="0" w:space="0" w:color="auto"/>
        <w:right w:val="none" w:sz="0" w:space="0" w:color="auto"/>
      </w:divBdr>
    </w:div>
    <w:div w:id="292829893">
      <w:bodyDiv w:val="1"/>
      <w:marLeft w:val="0"/>
      <w:marRight w:val="0"/>
      <w:marTop w:val="0"/>
      <w:marBottom w:val="0"/>
      <w:divBdr>
        <w:top w:val="none" w:sz="0" w:space="0" w:color="auto"/>
        <w:left w:val="none" w:sz="0" w:space="0" w:color="auto"/>
        <w:bottom w:val="none" w:sz="0" w:space="0" w:color="auto"/>
        <w:right w:val="none" w:sz="0" w:space="0" w:color="auto"/>
      </w:divBdr>
    </w:div>
    <w:div w:id="631908486">
      <w:bodyDiv w:val="1"/>
      <w:marLeft w:val="0"/>
      <w:marRight w:val="0"/>
      <w:marTop w:val="0"/>
      <w:marBottom w:val="0"/>
      <w:divBdr>
        <w:top w:val="none" w:sz="0" w:space="0" w:color="auto"/>
        <w:left w:val="none" w:sz="0" w:space="0" w:color="auto"/>
        <w:bottom w:val="none" w:sz="0" w:space="0" w:color="auto"/>
        <w:right w:val="none" w:sz="0" w:space="0" w:color="auto"/>
      </w:divBdr>
      <w:divsChild>
        <w:div w:id="1235748899">
          <w:marLeft w:val="0"/>
          <w:marRight w:val="0"/>
          <w:marTop w:val="0"/>
          <w:marBottom w:val="0"/>
          <w:divBdr>
            <w:top w:val="none" w:sz="0" w:space="0" w:color="auto"/>
            <w:left w:val="none" w:sz="0" w:space="0" w:color="auto"/>
            <w:bottom w:val="none" w:sz="0" w:space="0" w:color="auto"/>
            <w:right w:val="none" w:sz="0" w:space="0" w:color="auto"/>
          </w:divBdr>
          <w:divsChild>
            <w:div w:id="1425229647">
              <w:marLeft w:val="0"/>
              <w:marRight w:val="0"/>
              <w:marTop w:val="0"/>
              <w:marBottom w:val="0"/>
              <w:divBdr>
                <w:top w:val="none" w:sz="0" w:space="0" w:color="auto"/>
                <w:left w:val="none" w:sz="0" w:space="0" w:color="auto"/>
                <w:bottom w:val="none" w:sz="0" w:space="0" w:color="auto"/>
                <w:right w:val="none" w:sz="0" w:space="0" w:color="auto"/>
              </w:divBdr>
              <w:divsChild>
                <w:div w:id="2043091612">
                  <w:marLeft w:val="0"/>
                  <w:marRight w:val="0"/>
                  <w:marTop w:val="0"/>
                  <w:marBottom w:val="0"/>
                  <w:divBdr>
                    <w:top w:val="none" w:sz="0" w:space="0" w:color="auto"/>
                    <w:left w:val="none" w:sz="0" w:space="0" w:color="auto"/>
                    <w:bottom w:val="none" w:sz="0" w:space="0" w:color="auto"/>
                    <w:right w:val="none" w:sz="0" w:space="0" w:color="auto"/>
                  </w:divBdr>
                  <w:divsChild>
                    <w:div w:id="1880243891">
                      <w:marLeft w:val="0"/>
                      <w:marRight w:val="0"/>
                      <w:marTop w:val="0"/>
                      <w:marBottom w:val="0"/>
                      <w:divBdr>
                        <w:top w:val="none" w:sz="0" w:space="0" w:color="auto"/>
                        <w:left w:val="none" w:sz="0" w:space="0" w:color="auto"/>
                        <w:bottom w:val="none" w:sz="0" w:space="0" w:color="auto"/>
                        <w:right w:val="none" w:sz="0" w:space="0" w:color="auto"/>
                      </w:divBdr>
                      <w:divsChild>
                        <w:div w:id="1024742986">
                          <w:marLeft w:val="0"/>
                          <w:marRight w:val="0"/>
                          <w:marTop w:val="0"/>
                          <w:marBottom w:val="0"/>
                          <w:divBdr>
                            <w:top w:val="none" w:sz="0" w:space="0" w:color="auto"/>
                            <w:left w:val="none" w:sz="0" w:space="0" w:color="auto"/>
                            <w:bottom w:val="none" w:sz="0" w:space="0" w:color="auto"/>
                            <w:right w:val="none" w:sz="0" w:space="0" w:color="auto"/>
                          </w:divBdr>
                          <w:divsChild>
                            <w:div w:id="1204102795">
                              <w:marLeft w:val="0"/>
                              <w:marRight w:val="0"/>
                              <w:marTop w:val="0"/>
                              <w:marBottom w:val="0"/>
                              <w:divBdr>
                                <w:top w:val="none" w:sz="0" w:space="0" w:color="auto"/>
                                <w:left w:val="none" w:sz="0" w:space="0" w:color="auto"/>
                                <w:bottom w:val="none" w:sz="0" w:space="0" w:color="auto"/>
                                <w:right w:val="none" w:sz="0" w:space="0" w:color="auto"/>
                              </w:divBdr>
                              <w:divsChild>
                                <w:div w:id="1015881845">
                                  <w:marLeft w:val="0"/>
                                  <w:marRight w:val="0"/>
                                  <w:marTop w:val="0"/>
                                  <w:marBottom w:val="0"/>
                                  <w:divBdr>
                                    <w:top w:val="none" w:sz="0" w:space="0" w:color="auto"/>
                                    <w:left w:val="none" w:sz="0" w:space="0" w:color="auto"/>
                                    <w:bottom w:val="none" w:sz="0" w:space="0" w:color="auto"/>
                                    <w:right w:val="none" w:sz="0" w:space="0" w:color="auto"/>
                                  </w:divBdr>
                                  <w:divsChild>
                                    <w:div w:id="883129611">
                                      <w:marLeft w:val="0"/>
                                      <w:marRight w:val="0"/>
                                      <w:marTop w:val="0"/>
                                      <w:marBottom w:val="0"/>
                                      <w:divBdr>
                                        <w:top w:val="none" w:sz="0" w:space="0" w:color="auto"/>
                                        <w:left w:val="none" w:sz="0" w:space="0" w:color="auto"/>
                                        <w:bottom w:val="none" w:sz="0" w:space="0" w:color="auto"/>
                                        <w:right w:val="none" w:sz="0" w:space="0" w:color="auto"/>
                                      </w:divBdr>
                                      <w:divsChild>
                                        <w:div w:id="60760968">
                                          <w:marLeft w:val="0"/>
                                          <w:marRight w:val="0"/>
                                          <w:marTop w:val="0"/>
                                          <w:marBottom w:val="0"/>
                                          <w:divBdr>
                                            <w:top w:val="none" w:sz="0" w:space="0" w:color="auto"/>
                                            <w:left w:val="none" w:sz="0" w:space="0" w:color="auto"/>
                                            <w:bottom w:val="none" w:sz="0" w:space="0" w:color="auto"/>
                                            <w:right w:val="none" w:sz="0" w:space="0" w:color="auto"/>
                                          </w:divBdr>
                                          <w:divsChild>
                                            <w:div w:id="1397703021">
                                              <w:marLeft w:val="0"/>
                                              <w:marRight w:val="0"/>
                                              <w:marTop w:val="0"/>
                                              <w:marBottom w:val="0"/>
                                              <w:divBdr>
                                                <w:top w:val="none" w:sz="0" w:space="0" w:color="auto"/>
                                                <w:left w:val="none" w:sz="0" w:space="0" w:color="auto"/>
                                                <w:bottom w:val="none" w:sz="0" w:space="0" w:color="auto"/>
                                                <w:right w:val="none" w:sz="0" w:space="0" w:color="auto"/>
                                              </w:divBdr>
                                              <w:divsChild>
                                                <w:div w:id="935557017">
                                                  <w:marLeft w:val="0"/>
                                                  <w:marRight w:val="0"/>
                                                  <w:marTop w:val="0"/>
                                                  <w:marBottom w:val="0"/>
                                                  <w:divBdr>
                                                    <w:top w:val="none" w:sz="0" w:space="0" w:color="auto"/>
                                                    <w:left w:val="none" w:sz="0" w:space="0" w:color="auto"/>
                                                    <w:bottom w:val="none" w:sz="0" w:space="0" w:color="auto"/>
                                                    <w:right w:val="none" w:sz="0" w:space="0" w:color="auto"/>
                                                  </w:divBdr>
                                                  <w:divsChild>
                                                    <w:div w:id="198577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41548026">
      <w:bodyDiv w:val="1"/>
      <w:marLeft w:val="0"/>
      <w:marRight w:val="0"/>
      <w:marTop w:val="0"/>
      <w:marBottom w:val="0"/>
      <w:divBdr>
        <w:top w:val="none" w:sz="0" w:space="0" w:color="auto"/>
        <w:left w:val="none" w:sz="0" w:space="0" w:color="auto"/>
        <w:bottom w:val="none" w:sz="0" w:space="0" w:color="auto"/>
        <w:right w:val="none" w:sz="0" w:space="0" w:color="auto"/>
      </w:divBdr>
    </w:div>
    <w:div w:id="819611660">
      <w:bodyDiv w:val="1"/>
      <w:marLeft w:val="0"/>
      <w:marRight w:val="0"/>
      <w:marTop w:val="0"/>
      <w:marBottom w:val="0"/>
      <w:divBdr>
        <w:top w:val="none" w:sz="0" w:space="0" w:color="auto"/>
        <w:left w:val="none" w:sz="0" w:space="0" w:color="auto"/>
        <w:bottom w:val="none" w:sz="0" w:space="0" w:color="auto"/>
        <w:right w:val="none" w:sz="0" w:space="0" w:color="auto"/>
      </w:divBdr>
    </w:div>
    <w:div w:id="833571660">
      <w:bodyDiv w:val="1"/>
      <w:marLeft w:val="0"/>
      <w:marRight w:val="0"/>
      <w:marTop w:val="0"/>
      <w:marBottom w:val="0"/>
      <w:divBdr>
        <w:top w:val="none" w:sz="0" w:space="0" w:color="auto"/>
        <w:left w:val="none" w:sz="0" w:space="0" w:color="auto"/>
        <w:bottom w:val="none" w:sz="0" w:space="0" w:color="auto"/>
        <w:right w:val="none" w:sz="0" w:space="0" w:color="auto"/>
      </w:divBdr>
    </w:div>
    <w:div w:id="901064782">
      <w:bodyDiv w:val="1"/>
      <w:marLeft w:val="0"/>
      <w:marRight w:val="0"/>
      <w:marTop w:val="0"/>
      <w:marBottom w:val="0"/>
      <w:divBdr>
        <w:top w:val="none" w:sz="0" w:space="0" w:color="auto"/>
        <w:left w:val="none" w:sz="0" w:space="0" w:color="auto"/>
        <w:bottom w:val="none" w:sz="0" w:space="0" w:color="auto"/>
        <w:right w:val="none" w:sz="0" w:space="0" w:color="auto"/>
      </w:divBdr>
    </w:div>
    <w:div w:id="1014190541">
      <w:bodyDiv w:val="1"/>
      <w:marLeft w:val="0"/>
      <w:marRight w:val="0"/>
      <w:marTop w:val="0"/>
      <w:marBottom w:val="0"/>
      <w:divBdr>
        <w:top w:val="none" w:sz="0" w:space="0" w:color="auto"/>
        <w:left w:val="none" w:sz="0" w:space="0" w:color="auto"/>
        <w:bottom w:val="none" w:sz="0" w:space="0" w:color="auto"/>
        <w:right w:val="none" w:sz="0" w:space="0" w:color="auto"/>
      </w:divBdr>
    </w:div>
    <w:div w:id="1097480897">
      <w:bodyDiv w:val="1"/>
      <w:marLeft w:val="0"/>
      <w:marRight w:val="0"/>
      <w:marTop w:val="0"/>
      <w:marBottom w:val="0"/>
      <w:divBdr>
        <w:top w:val="none" w:sz="0" w:space="0" w:color="auto"/>
        <w:left w:val="none" w:sz="0" w:space="0" w:color="auto"/>
        <w:bottom w:val="none" w:sz="0" w:space="0" w:color="auto"/>
        <w:right w:val="none" w:sz="0" w:space="0" w:color="auto"/>
      </w:divBdr>
    </w:div>
    <w:div w:id="1199859006">
      <w:bodyDiv w:val="1"/>
      <w:marLeft w:val="0"/>
      <w:marRight w:val="0"/>
      <w:marTop w:val="0"/>
      <w:marBottom w:val="0"/>
      <w:divBdr>
        <w:top w:val="none" w:sz="0" w:space="0" w:color="auto"/>
        <w:left w:val="none" w:sz="0" w:space="0" w:color="auto"/>
        <w:bottom w:val="none" w:sz="0" w:space="0" w:color="auto"/>
        <w:right w:val="none" w:sz="0" w:space="0" w:color="auto"/>
      </w:divBdr>
    </w:div>
    <w:div w:id="1265113597">
      <w:bodyDiv w:val="1"/>
      <w:marLeft w:val="0"/>
      <w:marRight w:val="0"/>
      <w:marTop w:val="0"/>
      <w:marBottom w:val="0"/>
      <w:divBdr>
        <w:top w:val="none" w:sz="0" w:space="0" w:color="auto"/>
        <w:left w:val="none" w:sz="0" w:space="0" w:color="auto"/>
        <w:bottom w:val="none" w:sz="0" w:space="0" w:color="auto"/>
        <w:right w:val="none" w:sz="0" w:space="0" w:color="auto"/>
      </w:divBdr>
    </w:div>
    <w:div w:id="1285310171">
      <w:bodyDiv w:val="1"/>
      <w:marLeft w:val="0"/>
      <w:marRight w:val="0"/>
      <w:marTop w:val="0"/>
      <w:marBottom w:val="0"/>
      <w:divBdr>
        <w:top w:val="none" w:sz="0" w:space="0" w:color="auto"/>
        <w:left w:val="none" w:sz="0" w:space="0" w:color="auto"/>
        <w:bottom w:val="none" w:sz="0" w:space="0" w:color="auto"/>
        <w:right w:val="none" w:sz="0" w:space="0" w:color="auto"/>
      </w:divBdr>
    </w:div>
    <w:div w:id="1286931351">
      <w:bodyDiv w:val="1"/>
      <w:marLeft w:val="0"/>
      <w:marRight w:val="0"/>
      <w:marTop w:val="0"/>
      <w:marBottom w:val="0"/>
      <w:divBdr>
        <w:top w:val="none" w:sz="0" w:space="0" w:color="auto"/>
        <w:left w:val="none" w:sz="0" w:space="0" w:color="auto"/>
        <w:bottom w:val="none" w:sz="0" w:space="0" w:color="auto"/>
        <w:right w:val="none" w:sz="0" w:space="0" w:color="auto"/>
      </w:divBdr>
    </w:div>
    <w:div w:id="1609001528">
      <w:bodyDiv w:val="1"/>
      <w:marLeft w:val="0"/>
      <w:marRight w:val="0"/>
      <w:marTop w:val="0"/>
      <w:marBottom w:val="0"/>
      <w:divBdr>
        <w:top w:val="none" w:sz="0" w:space="0" w:color="auto"/>
        <w:left w:val="none" w:sz="0" w:space="0" w:color="auto"/>
        <w:bottom w:val="none" w:sz="0" w:space="0" w:color="auto"/>
        <w:right w:val="none" w:sz="0" w:space="0" w:color="auto"/>
      </w:divBdr>
    </w:div>
    <w:div w:id="1683359718">
      <w:bodyDiv w:val="1"/>
      <w:marLeft w:val="0"/>
      <w:marRight w:val="0"/>
      <w:marTop w:val="0"/>
      <w:marBottom w:val="0"/>
      <w:divBdr>
        <w:top w:val="none" w:sz="0" w:space="0" w:color="auto"/>
        <w:left w:val="none" w:sz="0" w:space="0" w:color="auto"/>
        <w:bottom w:val="none" w:sz="0" w:space="0" w:color="auto"/>
        <w:right w:val="none" w:sz="0" w:space="0" w:color="auto"/>
      </w:divBdr>
    </w:div>
    <w:div w:id="1742874490">
      <w:bodyDiv w:val="1"/>
      <w:marLeft w:val="0"/>
      <w:marRight w:val="0"/>
      <w:marTop w:val="0"/>
      <w:marBottom w:val="0"/>
      <w:divBdr>
        <w:top w:val="none" w:sz="0" w:space="0" w:color="auto"/>
        <w:left w:val="none" w:sz="0" w:space="0" w:color="auto"/>
        <w:bottom w:val="none" w:sz="0" w:space="0" w:color="auto"/>
        <w:right w:val="none" w:sz="0" w:space="0" w:color="auto"/>
      </w:divBdr>
    </w:div>
    <w:div w:id="1771198327">
      <w:bodyDiv w:val="1"/>
      <w:marLeft w:val="0"/>
      <w:marRight w:val="0"/>
      <w:marTop w:val="0"/>
      <w:marBottom w:val="0"/>
      <w:divBdr>
        <w:top w:val="none" w:sz="0" w:space="0" w:color="auto"/>
        <w:left w:val="none" w:sz="0" w:space="0" w:color="auto"/>
        <w:bottom w:val="none" w:sz="0" w:space="0" w:color="auto"/>
        <w:right w:val="none" w:sz="0" w:space="0" w:color="auto"/>
      </w:divBdr>
    </w:div>
    <w:div w:id="1891959317">
      <w:bodyDiv w:val="1"/>
      <w:marLeft w:val="0"/>
      <w:marRight w:val="0"/>
      <w:marTop w:val="0"/>
      <w:marBottom w:val="0"/>
      <w:divBdr>
        <w:top w:val="none" w:sz="0" w:space="0" w:color="auto"/>
        <w:left w:val="none" w:sz="0" w:space="0" w:color="auto"/>
        <w:bottom w:val="none" w:sz="0" w:space="0" w:color="auto"/>
        <w:right w:val="none" w:sz="0" w:space="0" w:color="auto"/>
      </w:divBdr>
    </w:div>
    <w:div w:id="1912275024">
      <w:bodyDiv w:val="1"/>
      <w:marLeft w:val="0"/>
      <w:marRight w:val="0"/>
      <w:marTop w:val="0"/>
      <w:marBottom w:val="0"/>
      <w:divBdr>
        <w:top w:val="none" w:sz="0" w:space="0" w:color="auto"/>
        <w:left w:val="none" w:sz="0" w:space="0" w:color="auto"/>
        <w:bottom w:val="none" w:sz="0" w:space="0" w:color="auto"/>
        <w:right w:val="none" w:sz="0" w:space="0" w:color="auto"/>
      </w:divBdr>
    </w:div>
    <w:div w:id="2029259653">
      <w:bodyDiv w:val="1"/>
      <w:marLeft w:val="0"/>
      <w:marRight w:val="0"/>
      <w:marTop w:val="0"/>
      <w:marBottom w:val="0"/>
      <w:divBdr>
        <w:top w:val="none" w:sz="0" w:space="0" w:color="auto"/>
        <w:left w:val="none" w:sz="0" w:space="0" w:color="auto"/>
        <w:bottom w:val="none" w:sz="0" w:space="0" w:color="auto"/>
        <w:right w:val="none" w:sz="0" w:space="0" w:color="auto"/>
      </w:divBdr>
      <w:divsChild>
        <w:div w:id="1732775893">
          <w:marLeft w:val="0"/>
          <w:marRight w:val="0"/>
          <w:marTop w:val="0"/>
          <w:marBottom w:val="0"/>
          <w:divBdr>
            <w:top w:val="none" w:sz="0" w:space="0" w:color="auto"/>
            <w:left w:val="none" w:sz="0" w:space="0" w:color="auto"/>
            <w:bottom w:val="none" w:sz="0" w:space="0" w:color="auto"/>
            <w:right w:val="none" w:sz="0" w:space="0" w:color="auto"/>
          </w:divBdr>
          <w:divsChild>
            <w:div w:id="169823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451462">
      <w:bodyDiv w:val="1"/>
      <w:marLeft w:val="0"/>
      <w:marRight w:val="0"/>
      <w:marTop w:val="0"/>
      <w:marBottom w:val="0"/>
      <w:divBdr>
        <w:top w:val="none" w:sz="0" w:space="0" w:color="auto"/>
        <w:left w:val="none" w:sz="0" w:space="0" w:color="auto"/>
        <w:bottom w:val="none" w:sz="0" w:space="0" w:color="auto"/>
        <w:right w:val="none" w:sz="0" w:space="0" w:color="auto"/>
      </w:divBdr>
    </w:div>
    <w:div w:id="2126540151">
      <w:bodyDiv w:val="1"/>
      <w:marLeft w:val="0"/>
      <w:marRight w:val="0"/>
      <w:marTop w:val="0"/>
      <w:marBottom w:val="0"/>
      <w:divBdr>
        <w:top w:val="none" w:sz="0" w:space="0" w:color="auto"/>
        <w:left w:val="none" w:sz="0" w:space="0" w:color="auto"/>
        <w:bottom w:val="none" w:sz="0" w:space="0" w:color="auto"/>
        <w:right w:val="none" w:sz="0" w:space="0" w:color="auto"/>
      </w:divBdr>
    </w:div>
    <w:div w:id="2130316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uno\Documents\Mod&#232;les%20Office%20personnalis&#233;s\Modele%20rapport.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79AF00-5B18-4587-8DAC-C69EC4660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 rapport.dotx</Template>
  <TotalTime>81</TotalTime>
  <Pages>4</Pages>
  <Words>635</Words>
  <Characters>3496</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Création d’une commande</vt:lpstr>
    </vt:vector>
  </TitlesOfParts>
  <Company>Formation &amp; Services</Company>
  <LinksUpToDate>false</LinksUpToDate>
  <CharactersWithSpaces>4123</CharactersWithSpaces>
  <SharedDoc>false</SharedDoc>
  <HLinks>
    <vt:vector size="54" baseType="variant">
      <vt:variant>
        <vt:i4>1507383</vt:i4>
      </vt:variant>
      <vt:variant>
        <vt:i4>50</vt:i4>
      </vt:variant>
      <vt:variant>
        <vt:i4>0</vt:i4>
      </vt:variant>
      <vt:variant>
        <vt:i4>5</vt:i4>
      </vt:variant>
      <vt:variant>
        <vt:lpwstr/>
      </vt:variant>
      <vt:variant>
        <vt:lpwstr>_Toc151526569</vt:lpwstr>
      </vt:variant>
      <vt:variant>
        <vt:i4>1507383</vt:i4>
      </vt:variant>
      <vt:variant>
        <vt:i4>44</vt:i4>
      </vt:variant>
      <vt:variant>
        <vt:i4>0</vt:i4>
      </vt:variant>
      <vt:variant>
        <vt:i4>5</vt:i4>
      </vt:variant>
      <vt:variant>
        <vt:lpwstr/>
      </vt:variant>
      <vt:variant>
        <vt:lpwstr>_Toc151526568</vt:lpwstr>
      </vt:variant>
      <vt:variant>
        <vt:i4>1507383</vt:i4>
      </vt:variant>
      <vt:variant>
        <vt:i4>38</vt:i4>
      </vt:variant>
      <vt:variant>
        <vt:i4>0</vt:i4>
      </vt:variant>
      <vt:variant>
        <vt:i4>5</vt:i4>
      </vt:variant>
      <vt:variant>
        <vt:lpwstr/>
      </vt:variant>
      <vt:variant>
        <vt:lpwstr>_Toc151526567</vt:lpwstr>
      </vt:variant>
      <vt:variant>
        <vt:i4>1507383</vt:i4>
      </vt:variant>
      <vt:variant>
        <vt:i4>32</vt:i4>
      </vt:variant>
      <vt:variant>
        <vt:i4>0</vt:i4>
      </vt:variant>
      <vt:variant>
        <vt:i4>5</vt:i4>
      </vt:variant>
      <vt:variant>
        <vt:lpwstr/>
      </vt:variant>
      <vt:variant>
        <vt:lpwstr>_Toc151526566</vt:lpwstr>
      </vt:variant>
      <vt:variant>
        <vt:i4>1507383</vt:i4>
      </vt:variant>
      <vt:variant>
        <vt:i4>26</vt:i4>
      </vt:variant>
      <vt:variant>
        <vt:i4>0</vt:i4>
      </vt:variant>
      <vt:variant>
        <vt:i4>5</vt:i4>
      </vt:variant>
      <vt:variant>
        <vt:lpwstr/>
      </vt:variant>
      <vt:variant>
        <vt:lpwstr>_Toc151526565</vt:lpwstr>
      </vt:variant>
      <vt:variant>
        <vt:i4>1507383</vt:i4>
      </vt:variant>
      <vt:variant>
        <vt:i4>20</vt:i4>
      </vt:variant>
      <vt:variant>
        <vt:i4>0</vt:i4>
      </vt:variant>
      <vt:variant>
        <vt:i4>5</vt:i4>
      </vt:variant>
      <vt:variant>
        <vt:lpwstr/>
      </vt:variant>
      <vt:variant>
        <vt:lpwstr>_Toc151526564</vt:lpwstr>
      </vt:variant>
      <vt:variant>
        <vt:i4>1507383</vt:i4>
      </vt:variant>
      <vt:variant>
        <vt:i4>14</vt:i4>
      </vt:variant>
      <vt:variant>
        <vt:i4>0</vt:i4>
      </vt:variant>
      <vt:variant>
        <vt:i4>5</vt:i4>
      </vt:variant>
      <vt:variant>
        <vt:lpwstr/>
      </vt:variant>
      <vt:variant>
        <vt:lpwstr>_Toc151526563</vt:lpwstr>
      </vt:variant>
      <vt:variant>
        <vt:i4>1507383</vt:i4>
      </vt:variant>
      <vt:variant>
        <vt:i4>8</vt:i4>
      </vt:variant>
      <vt:variant>
        <vt:i4>0</vt:i4>
      </vt:variant>
      <vt:variant>
        <vt:i4>5</vt:i4>
      </vt:variant>
      <vt:variant>
        <vt:lpwstr/>
      </vt:variant>
      <vt:variant>
        <vt:lpwstr>_Toc151526562</vt:lpwstr>
      </vt:variant>
      <vt:variant>
        <vt:i4>1507383</vt:i4>
      </vt:variant>
      <vt:variant>
        <vt:i4>2</vt:i4>
      </vt:variant>
      <vt:variant>
        <vt:i4>0</vt:i4>
      </vt:variant>
      <vt:variant>
        <vt:i4>5</vt:i4>
      </vt:variant>
      <vt:variant>
        <vt:lpwstr/>
      </vt:variant>
      <vt:variant>
        <vt:lpwstr>_Toc151526561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Création d’une commande</dc:title>
  <dc:subject/>
  <dc:creator>Bruno GENOT</dc:creator>
  <cp:keywords/>
  <dc:description/>
  <cp:lastModifiedBy>Bruno GENOT</cp:lastModifiedBy>
  <cp:revision>5</cp:revision>
  <cp:lastPrinted>2020-03-07T18:22:00Z</cp:lastPrinted>
  <dcterms:created xsi:type="dcterms:W3CDTF">2022-11-08T15:22:00Z</dcterms:created>
  <dcterms:modified xsi:type="dcterms:W3CDTF">2022-11-09T15:03:00Z</dcterms:modified>
</cp:coreProperties>
</file>